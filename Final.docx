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BE8F50" w14:textId="6252478C" w:rsidR="001744C7" w:rsidRDefault="001744C7" w:rsidP="009A7878">
      <w:pPr>
        <w:pStyle w:val="Title"/>
      </w:pPr>
      <w:r>
        <w:t>Name: ______</w:t>
      </w:r>
      <w:r w:rsidR="00697371">
        <w:t>____</w:t>
      </w:r>
      <w:r>
        <w:t>________________</w:t>
      </w:r>
    </w:p>
    <w:p w14:paraId="57291AB4" w14:textId="76B88C5A" w:rsidR="00E9215E" w:rsidRPr="00F35017" w:rsidRDefault="00697371" w:rsidP="00F35017">
      <w:pPr>
        <w:pStyle w:val="Title"/>
        <w:rPr>
          <w:sz w:val="48"/>
        </w:rPr>
      </w:pPr>
      <w:r w:rsidRPr="00847E31">
        <w:rPr>
          <w:sz w:val="48"/>
        </w:rPr>
        <w:t>GCCIS-ISTE-23</w:t>
      </w:r>
      <w:r w:rsidR="007E26FE" w:rsidRPr="00847E31">
        <w:rPr>
          <w:sz w:val="48"/>
        </w:rPr>
        <w:t xml:space="preserve">0 </w:t>
      </w:r>
      <w:r w:rsidR="00BB797E">
        <w:rPr>
          <w:sz w:val="48"/>
        </w:rPr>
        <w:t>Final</w:t>
      </w:r>
      <w:r w:rsidR="007E26FE" w:rsidRPr="00847E31">
        <w:rPr>
          <w:sz w:val="48"/>
        </w:rPr>
        <w:t xml:space="preserve"> </w:t>
      </w:r>
      <w:r w:rsidR="00847E31" w:rsidRPr="00847E31">
        <w:rPr>
          <w:sz w:val="48"/>
        </w:rPr>
        <w:t>Practical</w:t>
      </w:r>
    </w:p>
    <w:p w14:paraId="708A04CD" w14:textId="65611502" w:rsidR="009E1964" w:rsidRPr="00F35017" w:rsidRDefault="00E9215E" w:rsidP="00E9215E">
      <w:pPr>
        <w:numPr>
          <w:ilvl w:val="0"/>
          <w:numId w:val="15"/>
        </w:numPr>
        <w:spacing w:after="0" w:line="240" w:lineRule="auto"/>
        <w:rPr>
          <w:sz w:val="24"/>
          <w:szCs w:val="24"/>
        </w:rPr>
      </w:pPr>
      <w:r>
        <w:rPr>
          <w:sz w:val="24"/>
          <w:szCs w:val="24"/>
        </w:rPr>
        <w:t>Write the SQL statements necessary to</w:t>
      </w:r>
      <w:r w:rsidR="008A2F13">
        <w:rPr>
          <w:sz w:val="24"/>
          <w:szCs w:val="24"/>
        </w:rPr>
        <w:t xml:space="preserve"> create a database called 'yourlastname_practical' and</w:t>
      </w:r>
      <w:r>
        <w:rPr>
          <w:sz w:val="24"/>
          <w:szCs w:val="24"/>
        </w:rPr>
        <w:t xml:space="preserve"> implement the followin</w:t>
      </w:r>
      <w:r w:rsidR="008A2F13">
        <w:rPr>
          <w:sz w:val="24"/>
          <w:szCs w:val="24"/>
        </w:rPr>
        <w:t>g E-R diagram as tables in the database</w:t>
      </w:r>
      <w:r>
        <w:rPr>
          <w:sz w:val="24"/>
          <w:szCs w:val="24"/>
        </w:rPr>
        <w:t>.</w:t>
      </w:r>
      <w:r w:rsidR="008A2F13">
        <w:rPr>
          <w:sz w:val="24"/>
          <w:szCs w:val="24"/>
        </w:rPr>
        <w:t xml:space="preserve"> You will need to implement all appropriate and needed constraints based on the E-R diagram and specifications provided.</w:t>
      </w:r>
    </w:p>
    <w:p w14:paraId="44B30D9E" w14:textId="77777777" w:rsidR="00EC632D" w:rsidRDefault="00EC632D" w:rsidP="00EC632D">
      <w:pPr>
        <w:spacing w:after="0" w:line="240" w:lineRule="auto"/>
      </w:pPr>
      <w:r>
        <w:rPr>
          <w:noProof/>
        </w:rPr>
        <w:drawing>
          <wp:inline distT="0" distB="0" distL="0" distR="0" wp14:anchorId="13369B81" wp14:editId="70D17D52">
            <wp:extent cx="4400550" cy="3797509"/>
            <wp:effectExtent l="0" t="0" r="0" b="0"/>
            <wp:docPr id="1" name="Picture 1" descr="Macintosh HD:Users:elissaweeden:Desktop:Elissa:GCCIS-ISTE-230Development:Final Prep:b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lissaweeden:Desktop:Elissa:GCCIS-ISTE-230Development:Final Prep:ban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7968" cy="3803910"/>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3"/>
        <w:gridCol w:w="7897"/>
      </w:tblGrid>
      <w:tr w:rsidR="00EC632D" w14:paraId="43054B95" w14:textId="77777777" w:rsidTr="00044AEA">
        <w:tc>
          <w:tcPr>
            <w:tcW w:w="2898" w:type="dxa"/>
          </w:tcPr>
          <w:p w14:paraId="241E41BD" w14:textId="29EF3808" w:rsidR="00EC632D" w:rsidRDefault="00FE70EE" w:rsidP="00044AEA">
            <w:pPr>
              <w:spacing w:after="0" w:line="240" w:lineRule="auto"/>
            </w:pPr>
            <w:r>
              <w:t>CUSTOMER.custID</w:t>
            </w:r>
          </w:p>
        </w:tc>
        <w:tc>
          <w:tcPr>
            <w:tcW w:w="8010" w:type="dxa"/>
          </w:tcPr>
          <w:p w14:paraId="37CCB33F" w14:textId="77777777" w:rsidR="00EC632D" w:rsidRDefault="00EC632D" w:rsidP="00044AEA">
            <w:pPr>
              <w:spacing w:after="0" w:line="240" w:lineRule="auto"/>
            </w:pPr>
            <w:r>
              <w:t xml:space="preserve">Integer values; set it up such that DBMS will automatically determine a value </w:t>
            </w:r>
          </w:p>
        </w:tc>
      </w:tr>
      <w:tr w:rsidR="00EC632D" w14:paraId="52FD739B" w14:textId="77777777" w:rsidTr="00044AEA">
        <w:trPr>
          <w:trHeight w:val="305"/>
        </w:trPr>
        <w:tc>
          <w:tcPr>
            <w:tcW w:w="2898" w:type="dxa"/>
          </w:tcPr>
          <w:p w14:paraId="3D3168D9" w14:textId="77777777" w:rsidR="00EC632D" w:rsidRDefault="00EC632D" w:rsidP="00044AEA">
            <w:pPr>
              <w:spacing w:after="0" w:line="240" w:lineRule="auto"/>
            </w:pPr>
            <w:r>
              <w:t xml:space="preserve">CUSTOMER.state </w:t>
            </w:r>
          </w:p>
        </w:tc>
        <w:tc>
          <w:tcPr>
            <w:tcW w:w="8010" w:type="dxa"/>
          </w:tcPr>
          <w:p w14:paraId="2B901EE1" w14:textId="77777777" w:rsidR="00EC632D" w:rsidRDefault="00EC632D" w:rsidP="00044AEA">
            <w:pPr>
              <w:spacing w:after="0" w:line="240" w:lineRule="auto"/>
            </w:pPr>
            <w:r>
              <w:t>Exactly 2 characters</w:t>
            </w:r>
          </w:p>
        </w:tc>
      </w:tr>
      <w:tr w:rsidR="00EC632D" w14:paraId="4ABB96BE" w14:textId="77777777" w:rsidTr="00044AEA">
        <w:trPr>
          <w:trHeight w:val="305"/>
        </w:trPr>
        <w:tc>
          <w:tcPr>
            <w:tcW w:w="2898" w:type="dxa"/>
          </w:tcPr>
          <w:p w14:paraId="6048E14A" w14:textId="77777777" w:rsidR="00EC632D" w:rsidRDefault="00EC632D" w:rsidP="00044AEA">
            <w:pPr>
              <w:spacing w:after="0" w:line="240" w:lineRule="auto"/>
            </w:pPr>
            <w:r>
              <w:t>CUSTOMER.zip</w:t>
            </w:r>
          </w:p>
        </w:tc>
        <w:tc>
          <w:tcPr>
            <w:tcW w:w="8010" w:type="dxa"/>
          </w:tcPr>
          <w:p w14:paraId="66F7C7DF" w14:textId="77777777" w:rsidR="00EC632D" w:rsidRDefault="00EC632D" w:rsidP="00044AEA">
            <w:pPr>
              <w:spacing w:after="0" w:line="240" w:lineRule="auto"/>
            </w:pPr>
            <w:r>
              <w:t>0&lt;=n&lt;=10 characters</w:t>
            </w:r>
          </w:p>
        </w:tc>
      </w:tr>
      <w:tr w:rsidR="00EC632D" w14:paraId="4C542D83" w14:textId="77777777" w:rsidTr="00044AEA">
        <w:trPr>
          <w:trHeight w:val="305"/>
        </w:trPr>
        <w:tc>
          <w:tcPr>
            <w:tcW w:w="2898" w:type="dxa"/>
          </w:tcPr>
          <w:p w14:paraId="1992E3F9" w14:textId="7905BCBC" w:rsidR="00EC632D" w:rsidRDefault="00FE70EE" w:rsidP="00044AEA">
            <w:pPr>
              <w:spacing w:after="0" w:line="240" w:lineRule="auto"/>
            </w:pPr>
            <w:r>
              <w:t>CARD_ACCOUNT.acctN</w:t>
            </w:r>
            <w:r w:rsidR="00EC632D">
              <w:t>o</w:t>
            </w:r>
          </w:p>
        </w:tc>
        <w:tc>
          <w:tcPr>
            <w:tcW w:w="8010" w:type="dxa"/>
          </w:tcPr>
          <w:p w14:paraId="33407EFB" w14:textId="77777777" w:rsidR="00EC632D" w:rsidRDefault="00EC632D" w:rsidP="00044AEA">
            <w:pPr>
              <w:spacing w:after="0" w:line="240" w:lineRule="auto"/>
            </w:pPr>
            <w:r>
              <w:t>Exactly 16 characters</w:t>
            </w:r>
          </w:p>
        </w:tc>
      </w:tr>
      <w:tr w:rsidR="00EC632D" w14:paraId="0CBC42C0" w14:textId="77777777" w:rsidTr="00044AEA">
        <w:tc>
          <w:tcPr>
            <w:tcW w:w="2898" w:type="dxa"/>
          </w:tcPr>
          <w:p w14:paraId="5462DB9F" w14:textId="6E17943C" w:rsidR="00EC632D" w:rsidRDefault="00FE70EE" w:rsidP="00044AEA">
            <w:pPr>
              <w:spacing w:after="0" w:line="240" w:lineRule="auto"/>
            </w:pPr>
            <w:r>
              <w:t>CARD_ACCOUNT.expD</w:t>
            </w:r>
            <w:r w:rsidR="00EC632D">
              <w:t>ate</w:t>
            </w:r>
          </w:p>
        </w:tc>
        <w:tc>
          <w:tcPr>
            <w:tcW w:w="8010" w:type="dxa"/>
          </w:tcPr>
          <w:p w14:paraId="6F904537" w14:textId="77777777" w:rsidR="00EC632D" w:rsidRDefault="00EC632D" w:rsidP="00044AEA">
            <w:pPr>
              <w:spacing w:after="0" w:line="240" w:lineRule="auto"/>
            </w:pPr>
            <w:r>
              <w:t>Date value</w:t>
            </w:r>
          </w:p>
        </w:tc>
      </w:tr>
      <w:tr w:rsidR="00EC632D" w14:paraId="763EE7BF" w14:textId="77777777" w:rsidTr="00044AEA">
        <w:tc>
          <w:tcPr>
            <w:tcW w:w="2898" w:type="dxa"/>
          </w:tcPr>
          <w:p w14:paraId="2D59654A" w14:textId="51F2DF19" w:rsidR="00EC632D" w:rsidRDefault="00FE70EE" w:rsidP="00044AEA">
            <w:pPr>
              <w:spacing w:after="0" w:line="240" w:lineRule="auto"/>
            </w:pPr>
            <w:r>
              <w:t>CARD_ACCOUNT.cardT</w:t>
            </w:r>
            <w:r w:rsidR="00EC632D">
              <w:t xml:space="preserve">ype </w:t>
            </w:r>
          </w:p>
        </w:tc>
        <w:tc>
          <w:tcPr>
            <w:tcW w:w="8010" w:type="dxa"/>
          </w:tcPr>
          <w:p w14:paraId="598FA1CC" w14:textId="77777777" w:rsidR="00EC632D" w:rsidRDefault="00EC632D" w:rsidP="00044AEA">
            <w:pPr>
              <w:spacing w:after="0" w:line="240" w:lineRule="auto"/>
            </w:pPr>
            <w:r>
              <w:t>a value is required; only allowed values are 'Debit' or 'Credit'</w:t>
            </w:r>
          </w:p>
        </w:tc>
      </w:tr>
      <w:tr w:rsidR="00EC632D" w14:paraId="7AEF5CD7" w14:textId="77777777" w:rsidTr="00044AEA">
        <w:tc>
          <w:tcPr>
            <w:tcW w:w="2898" w:type="dxa"/>
          </w:tcPr>
          <w:p w14:paraId="664D8604" w14:textId="2598522F" w:rsidR="00EC632D" w:rsidRDefault="00FE70EE" w:rsidP="00044AEA">
            <w:pPr>
              <w:spacing w:after="0" w:line="240" w:lineRule="auto"/>
            </w:pPr>
            <w:r>
              <w:t>DEBIT_CARD.bankNo</w:t>
            </w:r>
          </w:p>
        </w:tc>
        <w:tc>
          <w:tcPr>
            <w:tcW w:w="8010" w:type="dxa"/>
          </w:tcPr>
          <w:p w14:paraId="471B3C91" w14:textId="77777777" w:rsidR="00EC632D" w:rsidRDefault="00EC632D" w:rsidP="00044AEA">
            <w:pPr>
              <w:spacing w:after="0" w:line="240" w:lineRule="auto"/>
            </w:pPr>
            <w:r>
              <w:t>Exactly 9 characters; a value is required</w:t>
            </w:r>
          </w:p>
        </w:tc>
      </w:tr>
      <w:tr w:rsidR="00EC632D" w14:paraId="5B74C41D" w14:textId="77777777" w:rsidTr="00044AEA">
        <w:tc>
          <w:tcPr>
            <w:tcW w:w="2898" w:type="dxa"/>
          </w:tcPr>
          <w:p w14:paraId="4BC99FF6" w14:textId="2DFD670B" w:rsidR="00EC632D" w:rsidRDefault="00FE70EE" w:rsidP="00044AEA">
            <w:pPr>
              <w:spacing w:after="0" w:line="240" w:lineRule="auto"/>
            </w:pPr>
            <w:r>
              <w:t>CREDIT_CARD.curB</w:t>
            </w:r>
            <w:r w:rsidR="00EC632D">
              <w:t>al</w:t>
            </w:r>
          </w:p>
        </w:tc>
        <w:tc>
          <w:tcPr>
            <w:tcW w:w="8010" w:type="dxa"/>
          </w:tcPr>
          <w:p w14:paraId="110A83F3" w14:textId="77777777" w:rsidR="00EC632D" w:rsidRDefault="00EC632D" w:rsidP="00044AEA">
            <w:pPr>
              <w:spacing w:after="0" w:line="240" w:lineRule="auto"/>
            </w:pPr>
            <w:r>
              <w:t>7 total digits with 2 of those to the right of the decimal point; value required; 0 is the default value</w:t>
            </w:r>
          </w:p>
        </w:tc>
      </w:tr>
      <w:tr w:rsidR="00EC632D" w14:paraId="77DAC4EF" w14:textId="77777777" w:rsidTr="00044AEA">
        <w:tc>
          <w:tcPr>
            <w:tcW w:w="2898" w:type="dxa"/>
          </w:tcPr>
          <w:p w14:paraId="29946746" w14:textId="77777777" w:rsidR="00EC632D" w:rsidRDefault="00EC632D" w:rsidP="00044AEA">
            <w:pPr>
              <w:spacing w:after="0" w:line="240" w:lineRule="auto"/>
            </w:pPr>
            <w:r>
              <w:t>All other attributes</w:t>
            </w:r>
          </w:p>
        </w:tc>
        <w:tc>
          <w:tcPr>
            <w:tcW w:w="8010" w:type="dxa"/>
          </w:tcPr>
          <w:p w14:paraId="3D4AC0FF" w14:textId="77777777" w:rsidR="00EC632D" w:rsidRDefault="00EC632D" w:rsidP="00044AEA">
            <w:pPr>
              <w:spacing w:after="0" w:line="240" w:lineRule="auto"/>
            </w:pPr>
            <w:r>
              <w:t>0&lt;=n&lt;=25 characters</w:t>
            </w:r>
          </w:p>
        </w:tc>
      </w:tr>
    </w:tbl>
    <w:p w14:paraId="1EC1FDE9" w14:textId="2F8CF152" w:rsidR="00EC632D" w:rsidRDefault="00EC632D" w:rsidP="00EC632D">
      <w:pPr>
        <w:spacing w:after="0" w:line="240" w:lineRule="auto"/>
        <w:rPr>
          <w:b/>
          <w:sz w:val="24"/>
          <w:szCs w:val="24"/>
        </w:rPr>
      </w:pPr>
      <w:r w:rsidRPr="00EC632D">
        <w:rPr>
          <w:b/>
          <w:sz w:val="24"/>
          <w:szCs w:val="24"/>
        </w:rPr>
        <w:t>If a value of acct_no and/or exp_date is changed or removed from CARD_ACCOUNT, it should also be reflected in DEBIT_CARD and CREDIT_CARD.</w:t>
      </w:r>
    </w:p>
    <w:p w14:paraId="2A49861D" w14:textId="77777777" w:rsidR="00FE70EE" w:rsidRPr="00B4321E" w:rsidRDefault="00FE70EE" w:rsidP="00FE70EE">
      <w:pPr>
        <w:spacing w:after="0" w:line="240" w:lineRule="auto"/>
        <w:rPr>
          <w:b/>
          <w:i/>
          <w:iCs/>
          <w:color w:val="FF0000"/>
          <w:sz w:val="24"/>
          <w:szCs w:val="24"/>
        </w:rPr>
      </w:pPr>
      <w:r w:rsidRPr="00B4321E">
        <w:rPr>
          <w:b/>
          <w:i/>
          <w:iCs/>
          <w:color w:val="FF0000"/>
          <w:sz w:val="24"/>
          <w:szCs w:val="24"/>
        </w:rPr>
        <w:t>Make sure to follow camelCase naming conventions (even though the ER Diagram doesn’t!)</w:t>
      </w:r>
    </w:p>
    <w:p w14:paraId="72A1CFF0" w14:textId="77777777" w:rsidR="00EC632D" w:rsidRDefault="00EC632D" w:rsidP="00EC632D">
      <w:pPr>
        <w:spacing w:after="0" w:line="240" w:lineRule="auto"/>
      </w:pPr>
    </w:p>
    <w:p w14:paraId="163B315A" w14:textId="77777777" w:rsidR="00036C7C" w:rsidRDefault="00036C7C" w:rsidP="00036C7C">
      <w:pPr>
        <w:numPr>
          <w:ilvl w:val="0"/>
          <w:numId w:val="15"/>
        </w:numPr>
        <w:spacing w:after="0" w:line="240" w:lineRule="auto"/>
      </w:pPr>
      <w:r>
        <w:t>Within a transaction add Joe Smith as a customer with an address of 132 Main St., Rochester, NY  14623. Joe Smith will open a card account with 1111111111111111 as the account number, an expiration date of 2014-01-01 and it will be a Credit card. You do not know the number assigned to Joe Smith for his CustomerID, so when you add his card account record, you will need to include as part of the statement a query to determine Joe Smith's customer ID. Do not supply a value for the credit card's current balance, instead rely on the default value.</w:t>
      </w:r>
    </w:p>
    <w:p w14:paraId="43D896D2" w14:textId="77777777" w:rsidR="00036C7C" w:rsidRDefault="00036C7C" w:rsidP="00036C7C">
      <w:pPr>
        <w:spacing w:after="0" w:line="240" w:lineRule="auto"/>
      </w:pPr>
    </w:p>
    <w:p w14:paraId="286EBAA0" w14:textId="77777777" w:rsidR="001C4043" w:rsidRDefault="001C4043" w:rsidP="00011A44">
      <w:pPr>
        <w:spacing w:after="0" w:line="240" w:lineRule="auto"/>
      </w:pPr>
    </w:p>
    <w:p w14:paraId="3AFA4D77" w14:textId="77777777" w:rsidR="001C4043" w:rsidRDefault="001C4043" w:rsidP="00011A44">
      <w:pPr>
        <w:spacing w:after="0" w:line="240" w:lineRule="auto"/>
      </w:pPr>
    </w:p>
    <w:p w14:paraId="2F7A90B1" w14:textId="77777777" w:rsidR="001C4043" w:rsidRDefault="001C4043" w:rsidP="00011A44">
      <w:pPr>
        <w:spacing w:after="0" w:line="240" w:lineRule="auto"/>
      </w:pPr>
    </w:p>
    <w:p w14:paraId="0C0DB490" w14:textId="77777777" w:rsidR="001C4043" w:rsidRDefault="001C4043" w:rsidP="00011A44">
      <w:pPr>
        <w:spacing w:after="0" w:line="240" w:lineRule="auto"/>
      </w:pPr>
    </w:p>
    <w:p w14:paraId="04D4BF20" w14:textId="77777777" w:rsidR="001C4043" w:rsidRDefault="001C4043" w:rsidP="00011A44">
      <w:pPr>
        <w:spacing w:after="0" w:line="240" w:lineRule="auto"/>
      </w:pPr>
    </w:p>
    <w:p w14:paraId="70B4D4B0" w14:textId="77777777" w:rsidR="001C4043" w:rsidRDefault="001C4043" w:rsidP="00011A44">
      <w:pPr>
        <w:spacing w:after="0" w:line="240" w:lineRule="auto"/>
      </w:pPr>
    </w:p>
    <w:p w14:paraId="34D543C2" w14:textId="77777777" w:rsidR="004736E7" w:rsidRPr="00F5082D" w:rsidRDefault="004736E7" w:rsidP="004736E7">
      <w:pPr>
        <w:spacing w:after="0" w:line="240" w:lineRule="auto"/>
        <w:rPr>
          <w:b/>
        </w:rPr>
      </w:pPr>
      <w:r w:rsidRPr="00F5082D">
        <w:rPr>
          <w:b/>
        </w:rPr>
        <w:t>The remainder of the practical is based on the JOBS database.</w:t>
      </w:r>
    </w:p>
    <w:p w14:paraId="76F13AEE" w14:textId="77777777" w:rsidR="001C4043" w:rsidRDefault="001C4043" w:rsidP="00011A44">
      <w:pPr>
        <w:spacing w:after="0" w:line="240" w:lineRule="auto"/>
      </w:pPr>
    </w:p>
    <w:p w14:paraId="5A49879E" w14:textId="77777777" w:rsidR="00011A44" w:rsidRDefault="00011A44" w:rsidP="00011A44">
      <w:pPr>
        <w:spacing w:after="0" w:line="240" w:lineRule="auto"/>
      </w:pPr>
    </w:p>
    <w:p w14:paraId="28107F33" w14:textId="2FA9944F" w:rsidR="00E9215E" w:rsidRDefault="00E9215E" w:rsidP="00E9215E">
      <w:pPr>
        <w:numPr>
          <w:ilvl w:val="0"/>
          <w:numId w:val="15"/>
        </w:numPr>
        <w:spacing w:after="0" w:line="240" w:lineRule="auto"/>
      </w:pPr>
      <w:r>
        <w:t xml:space="preserve"> List the companies that are located on</w:t>
      </w:r>
      <w:r w:rsidR="00E6747D">
        <w:t xml:space="preserve"> a street containing the string 'west'.  Case should not impact your results.</w:t>
      </w:r>
      <w:r>
        <w:t xml:space="preserve">  Duplicate company names should not be displayed (you may not use group by to accomplish this).</w:t>
      </w:r>
      <w:r w:rsidR="006C785F">
        <w:t xml:space="preserve"> The case of your output should match the results below.</w:t>
      </w:r>
    </w:p>
    <w:p w14:paraId="17AB79DC" w14:textId="77777777" w:rsidR="001C4043" w:rsidRPr="001C4043" w:rsidRDefault="001C4043" w:rsidP="001C4043">
      <w:pPr>
        <w:spacing w:after="0" w:line="240" w:lineRule="auto"/>
      </w:pPr>
    </w:p>
    <w:p w14:paraId="1751C4F6" w14:textId="77777777" w:rsidR="006C785F" w:rsidRPr="006C785F" w:rsidRDefault="006C785F" w:rsidP="006C785F">
      <w:pPr>
        <w:spacing w:after="0" w:line="240" w:lineRule="auto"/>
        <w:ind w:left="360"/>
        <w:rPr>
          <w:rFonts w:ascii="Courier New" w:hAnsi="Courier New" w:cs="Courier New"/>
          <w:sz w:val="20"/>
        </w:rPr>
      </w:pPr>
      <w:r w:rsidRPr="006C785F">
        <w:rPr>
          <w:rFonts w:ascii="Courier New" w:hAnsi="Courier New" w:cs="Courier New"/>
          <w:sz w:val="20"/>
        </w:rPr>
        <w:t>+------------------------------+</w:t>
      </w:r>
    </w:p>
    <w:p w14:paraId="36FDC811" w14:textId="77777777" w:rsidR="006C785F" w:rsidRPr="006C785F" w:rsidRDefault="006C785F" w:rsidP="006C785F">
      <w:pPr>
        <w:spacing w:after="0" w:line="240" w:lineRule="auto"/>
        <w:ind w:left="360"/>
        <w:rPr>
          <w:rFonts w:ascii="Courier New" w:hAnsi="Courier New" w:cs="Courier New"/>
          <w:sz w:val="20"/>
        </w:rPr>
      </w:pPr>
      <w:r w:rsidRPr="006C785F">
        <w:rPr>
          <w:rFonts w:ascii="Courier New" w:hAnsi="Courier New" w:cs="Courier New"/>
          <w:sz w:val="20"/>
        </w:rPr>
        <w:t>| COMPANY NAME                 |</w:t>
      </w:r>
    </w:p>
    <w:p w14:paraId="40F0FE94" w14:textId="77777777" w:rsidR="006C785F" w:rsidRPr="006C785F" w:rsidRDefault="006C785F" w:rsidP="006C785F">
      <w:pPr>
        <w:spacing w:after="0" w:line="240" w:lineRule="auto"/>
        <w:ind w:left="360"/>
        <w:rPr>
          <w:rFonts w:ascii="Courier New" w:hAnsi="Courier New" w:cs="Courier New"/>
          <w:sz w:val="20"/>
        </w:rPr>
      </w:pPr>
      <w:r w:rsidRPr="006C785F">
        <w:rPr>
          <w:rFonts w:ascii="Courier New" w:hAnsi="Courier New" w:cs="Courier New"/>
          <w:sz w:val="20"/>
        </w:rPr>
        <w:t>+------------------------------+</w:t>
      </w:r>
    </w:p>
    <w:p w14:paraId="78635BC3" w14:textId="77777777" w:rsidR="006C785F" w:rsidRPr="006C785F" w:rsidRDefault="006C785F" w:rsidP="006C785F">
      <w:pPr>
        <w:spacing w:after="0" w:line="240" w:lineRule="auto"/>
        <w:ind w:left="360"/>
        <w:rPr>
          <w:rFonts w:ascii="Courier New" w:hAnsi="Courier New" w:cs="Courier New"/>
          <w:sz w:val="20"/>
        </w:rPr>
      </w:pPr>
      <w:r w:rsidRPr="006C785F">
        <w:rPr>
          <w:rFonts w:ascii="Courier New" w:hAnsi="Courier New" w:cs="Courier New"/>
          <w:sz w:val="20"/>
        </w:rPr>
        <w:t>| AJAX SOFTWARE, INC.          |</w:t>
      </w:r>
    </w:p>
    <w:p w14:paraId="16C44C8A" w14:textId="77777777" w:rsidR="006C785F" w:rsidRPr="006C785F" w:rsidRDefault="006C785F" w:rsidP="006C785F">
      <w:pPr>
        <w:spacing w:after="0" w:line="240" w:lineRule="auto"/>
        <w:ind w:left="360"/>
        <w:rPr>
          <w:rFonts w:ascii="Courier New" w:hAnsi="Courier New" w:cs="Courier New"/>
          <w:sz w:val="20"/>
        </w:rPr>
      </w:pPr>
      <w:r w:rsidRPr="006C785F">
        <w:rPr>
          <w:rFonts w:ascii="Courier New" w:hAnsi="Courier New" w:cs="Courier New"/>
          <w:sz w:val="20"/>
        </w:rPr>
        <w:t>| CAMERON INDUSTRIES           |</w:t>
      </w:r>
    </w:p>
    <w:p w14:paraId="03B917FD" w14:textId="77777777" w:rsidR="006C785F" w:rsidRPr="006C785F" w:rsidRDefault="006C785F" w:rsidP="006C785F">
      <w:pPr>
        <w:spacing w:after="0" w:line="240" w:lineRule="auto"/>
        <w:ind w:left="360"/>
        <w:rPr>
          <w:rFonts w:ascii="Courier New" w:hAnsi="Courier New" w:cs="Courier New"/>
          <w:sz w:val="20"/>
        </w:rPr>
      </w:pPr>
      <w:r w:rsidRPr="006C785F">
        <w:rPr>
          <w:rFonts w:ascii="Courier New" w:hAnsi="Courier New" w:cs="Courier New"/>
          <w:sz w:val="20"/>
        </w:rPr>
        <w:t>| DAVIS-KLEIN SOFTWARE         |</w:t>
      </w:r>
    </w:p>
    <w:p w14:paraId="6ED9EDD2" w14:textId="77777777" w:rsidR="006C785F" w:rsidRPr="006C785F" w:rsidRDefault="006C785F" w:rsidP="006C785F">
      <w:pPr>
        <w:spacing w:after="0" w:line="240" w:lineRule="auto"/>
        <w:ind w:left="360"/>
        <w:rPr>
          <w:rFonts w:ascii="Courier New" w:hAnsi="Courier New" w:cs="Courier New"/>
          <w:sz w:val="20"/>
        </w:rPr>
      </w:pPr>
      <w:r w:rsidRPr="006C785F">
        <w:rPr>
          <w:rFonts w:ascii="Courier New" w:hAnsi="Courier New" w:cs="Courier New"/>
          <w:sz w:val="20"/>
        </w:rPr>
        <w:t>| FOCUSED APPLICATIONS, INC.   |</w:t>
      </w:r>
    </w:p>
    <w:p w14:paraId="398571DF" w14:textId="77777777" w:rsidR="006C785F" w:rsidRPr="006C785F" w:rsidRDefault="006C785F" w:rsidP="006C785F">
      <w:pPr>
        <w:spacing w:after="0" w:line="240" w:lineRule="auto"/>
        <w:ind w:left="360"/>
        <w:rPr>
          <w:rFonts w:ascii="Courier New" w:hAnsi="Courier New" w:cs="Courier New"/>
          <w:sz w:val="20"/>
        </w:rPr>
      </w:pPr>
      <w:r w:rsidRPr="006C785F">
        <w:rPr>
          <w:rFonts w:ascii="Courier New" w:hAnsi="Courier New" w:cs="Courier New"/>
          <w:sz w:val="20"/>
        </w:rPr>
        <w:t>| MANHATTAN-MADE SOFTWARE      |</w:t>
      </w:r>
    </w:p>
    <w:p w14:paraId="4F6E5718" w14:textId="77777777" w:rsidR="006C785F" w:rsidRPr="006C785F" w:rsidRDefault="006C785F" w:rsidP="006C785F">
      <w:pPr>
        <w:spacing w:after="0" w:line="240" w:lineRule="auto"/>
        <w:ind w:left="360"/>
        <w:rPr>
          <w:rFonts w:ascii="Courier New" w:hAnsi="Courier New" w:cs="Courier New"/>
          <w:sz w:val="20"/>
        </w:rPr>
      </w:pPr>
      <w:r w:rsidRPr="006C785F">
        <w:rPr>
          <w:rFonts w:ascii="Courier New" w:hAnsi="Courier New" w:cs="Courier New"/>
          <w:sz w:val="20"/>
        </w:rPr>
        <w:t>| MIDTOWN SOFTWARE DEVELOPMENT |</w:t>
      </w:r>
    </w:p>
    <w:p w14:paraId="571020D0" w14:textId="77777777" w:rsidR="006C785F" w:rsidRPr="006C785F" w:rsidRDefault="006C785F" w:rsidP="006C785F">
      <w:pPr>
        <w:spacing w:after="0" w:line="240" w:lineRule="auto"/>
        <w:ind w:left="360"/>
        <w:rPr>
          <w:rFonts w:ascii="Courier New" w:hAnsi="Courier New" w:cs="Courier New"/>
          <w:sz w:val="20"/>
        </w:rPr>
      </w:pPr>
      <w:r w:rsidRPr="006C785F">
        <w:rPr>
          <w:rFonts w:ascii="Courier New" w:hAnsi="Courier New" w:cs="Courier New"/>
          <w:sz w:val="20"/>
        </w:rPr>
        <w:t>+------------------------------+</w:t>
      </w:r>
    </w:p>
    <w:p w14:paraId="122A13FB" w14:textId="20C7B763" w:rsidR="00E9215E" w:rsidRDefault="006C785F" w:rsidP="006C785F">
      <w:pPr>
        <w:spacing w:after="0" w:line="240" w:lineRule="auto"/>
        <w:ind w:left="360"/>
        <w:rPr>
          <w:rFonts w:ascii="Courier New" w:hAnsi="Courier New" w:cs="Courier New"/>
          <w:sz w:val="20"/>
        </w:rPr>
      </w:pPr>
      <w:r w:rsidRPr="006C785F">
        <w:rPr>
          <w:rFonts w:ascii="Courier New" w:hAnsi="Courier New" w:cs="Courier New"/>
          <w:sz w:val="20"/>
        </w:rPr>
        <w:t>6 rows in set (0.00 sec)</w:t>
      </w:r>
    </w:p>
    <w:p w14:paraId="7187A5F8" w14:textId="77777777" w:rsidR="00E6747D" w:rsidRDefault="00E6747D" w:rsidP="006C785F">
      <w:pPr>
        <w:spacing w:after="0" w:line="240" w:lineRule="auto"/>
        <w:ind w:left="360"/>
        <w:rPr>
          <w:rFonts w:ascii="Courier New" w:hAnsi="Courier New" w:cs="Courier New"/>
          <w:sz w:val="20"/>
        </w:rPr>
      </w:pPr>
    </w:p>
    <w:p w14:paraId="1F6EC1B0" w14:textId="77777777" w:rsidR="001C4043" w:rsidRDefault="001C4043" w:rsidP="00E6747D">
      <w:pPr>
        <w:spacing w:after="0" w:line="240" w:lineRule="auto"/>
        <w:ind w:left="360"/>
        <w:rPr>
          <w:rFonts w:ascii="Courier New" w:hAnsi="Courier New" w:cs="Courier New"/>
          <w:sz w:val="20"/>
        </w:rPr>
      </w:pPr>
    </w:p>
    <w:p w14:paraId="77092EE9" w14:textId="77777777" w:rsidR="001C4043" w:rsidRDefault="001C4043" w:rsidP="00E6747D">
      <w:pPr>
        <w:spacing w:after="0" w:line="240" w:lineRule="auto"/>
        <w:ind w:left="360"/>
        <w:rPr>
          <w:rFonts w:ascii="Courier New" w:hAnsi="Courier New" w:cs="Courier New"/>
          <w:sz w:val="20"/>
        </w:rPr>
      </w:pPr>
    </w:p>
    <w:p w14:paraId="3659A6C4" w14:textId="77777777" w:rsidR="001C4043" w:rsidRDefault="001C4043" w:rsidP="00E6747D">
      <w:pPr>
        <w:spacing w:after="0" w:line="240" w:lineRule="auto"/>
        <w:ind w:left="360"/>
        <w:rPr>
          <w:rFonts w:ascii="Courier New" w:hAnsi="Courier New" w:cs="Courier New"/>
          <w:sz w:val="20"/>
        </w:rPr>
      </w:pPr>
    </w:p>
    <w:p w14:paraId="285F8C70" w14:textId="77777777" w:rsidR="001C4043" w:rsidRDefault="001C4043" w:rsidP="00E6747D">
      <w:pPr>
        <w:spacing w:after="0" w:line="240" w:lineRule="auto"/>
        <w:ind w:left="360"/>
        <w:rPr>
          <w:rFonts w:ascii="Courier New" w:hAnsi="Courier New" w:cs="Courier New"/>
          <w:sz w:val="20"/>
        </w:rPr>
      </w:pPr>
    </w:p>
    <w:p w14:paraId="749B795B" w14:textId="77777777" w:rsidR="001C4043" w:rsidRDefault="001C4043" w:rsidP="00E6747D">
      <w:pPr>
        <w:spacing w:after="0" w:line="240" w:lineRule="auto"/>
        <w:ind w:left="360"/>
        <w:rPr>
          <w:rFonts w:ascii="Courier New" w:hAnsi="Courier New" w:cs="Courier New"/>
          <w:sz w:val="20"/>
        </w:rPr>
      </w:pPr>
    </w:p>
    <w:p w14:paraId="0B8B7BA4" w14:textId="77777777" w:rsidR="001C4043" w:rsidRDefault="001C4043" w:rsidP="00E6747D">
      <w:pPr>
        <w:spacing w:after="0" w:line="240" w:lineRule="auto"/>
        <w:ind w:left="360"/>
        <w:rPr>
          <w:rFonts w:ascii="Courier New" w:hAnsi="Courier New" w:cs="Courier New"/>
          <w:sz w:val="20"/>
        </w:rPr>
      </w:pPr>
    </w:p>
    <w:p w14:paraId="0113057E" w14:textId="77777777" w:rsidR="001C4043" w:rsidRDefault="001C4043" w:rsidP="00E6747D">
      <w:pPr>
        <w:spacing w:after="0" w:line="240" w:lineRule="auto"/>
        <w:ind w:left="360"/>
        <w:rPr>
          <w:rFonts w:ascii="Courier New" w:hAnsi="Courier New" w:cs="Courier New"/>
          <w:sz w:val="20"/>
        </w:rPr>
      </w:pPr>
    </w:p>
    <w:p w14:paraId="468872E8" w14:textId="77777777" w:rsidR="006C785F" w:rsidRPr="00F242F9" w:rsidRDefault="006C785F" w:rsidP="006C785F">
      <w:pPr>
        <w:spacing w:after="0" w:line="240" w:lineRule="auto"/>
        <w:ind w:left="360"/>
        <w:rPr>
          <w:b/>
          <w:color w:val="FF0000"/>
        </w:rPr>
      </w:pPr>
    </w:p>
    <w:p w14:paraId="646FD285" w14:textId="77777777" w:rsidR="0026687D" w:rsidRDefault="0026687D">
      <w:pPr>
        <w:spacing w:after="0" w:line="240" w:lineRule="auto"/>
      </w:pPr>
      <w:r>
        <w:br w:type="page"/>
      </w:r>
    </w:p>
    <w:p w14:paraId="49877D6A" w14:textId="48DD14B2" w:rsidR="000E52D1" w:rsidRDefault="009038D8" w:rsidP="000E52D1">
      <w:pPr>
        <w:numPr>
          <w:ilvl w:val="0"/>
          <w:numId w:val="15"/>
        </w:numPr>
        <w:tabs>
          <w:tab w:val="clear" w:pos="360"/>
        </w:tabs>
        <w:spacing w:after="0" w:line="240" w:lineRule="auto"/>
      </w:pPr>
      <w:r>
        <w:lastRenderedPageBreak/>
        <w:t>List the cities with an 'e'</w:t>
      </w:r>
      <w:r w:rsidR="000E52D1">
        <w:t xml:space="preserve">, </w:t>
      </w:r>
      <w:r>
        <w:t>'o', or 'a'</w:t>
      </w:r>
      <w:r w:rsidR="000E52D1">
        <w:t xml:space="preserve"> as the second letter of their city name</w:t>
      </w:r>
      <w:r w:rsidR="00ED5AB2">
        <w:t xml:space="preserve"> </w:t>
      </w:r>
      <w:r w:rsidR="00ED5AB2" w:rsidRPr="00ED5AB2">
        <w:t xml:space="preserve">(you must use </w:t>
      </w:r>
      <w:r w:rsidR="00ED5AB2">
        <w:t>either the substring or instr</w:t>
      </w:r>
      <w:r w:rsidR="00ED5AB2" w:rsidRPr="00ED5AB2">
        <w:t xml:space="preserve"> function to accomplish this)</w:t>
      </w:r>
      <w:r w:rsidR="00AC3792">
        <w:t xml:space="preserve"> and have two</w:t>
      </w:r>
      <w:r w:rsidR="000E52D1">
        <w:t xml:space="preserve"> or more employers in the respective city. Sort them in </w:t>
      </w:r>
      <w:r w:rsidR="00630C2A">
        <w:t xml:space="preserve">ascending order by the number of employers and then in </w:t>
      </w:r>
      <w:r w:rsidR="000E52D1">
        <w:t>descending alphabetical order by the city name.</w:t>
      </w:r>
      <w:r w:rsidR="00D90719">
        <w:t xml:space="preserve"> </w:t>
      </w:r>
      <w:r w:rsidR="00D90719" w:rsidRPr="00D90719">
        <w:t>Make sure your headings match what is shown below.</w:t>
      </w:r>
    </w:p>
    <w:p w14:paraId="7AD05850" w14:textId="77777777" w:rsidR="00630C2A" w:rsidRPr="00630C2A" w:rsidRDefault="00630C2A" w:rsidP="00630C2A">
      <w:pPr>
        <w:spacing w:after="0" w:line="240" w:lineRule="auto"/>
        <w:rPr>
          <w:rFonts w:ascii="Courier New" w:hAnsi="Courier New" w:cs="Courier New"/>
          <w:noProof/>
          <w:sz w:val="20"/>
          <w:szCs w:val="20"/>
        </w:rPr>
      </w:pPr>
      <w:r w:rsidRPr="00630C2A">
        <w:rPr>
          <w:rFonts w:ascii="Courier New" w:hAnsi="Courier New" w:cs="Courier New"/>
          <w:noProof/>
          <w:sz w:val="20"/>
          <w:szCs w:val="20"/>
        </w:rPr>
        <w:t>+------------------+---------------------+</w:t>
      </w:r>
    </w:p>
    <w:p w14:paraId="25D8DF3D" w14:textId="77777777" w:rsidR="00630C2A" w:rsidRPr="00630C2A" w:rsidRDefault="00630C2A" w:rsidP="00630C2A">
      <w:pPr>
        <w:spacing w:after="0" w:line="240" w:lineRule="auto"/>
        <w:rPr>
          <w:rFonts w:ascii="Courier New" w:hAnsi="Courier New" w:cs="Courier New"/>
          <w:noProof/>
          <w:sz w:val="20"/>
          <w:szCs w:val="20"/>
        </w:rPr>
      </w:pPr>
      <w:r w:rsidRPr="00630C2A">
        <w:rPr>
          <w:rFonts w:ascii="Courier New" w:hAnsi="Courier New" w:cs="Courier New"/>
          <w:noProof/>
          <w:sz w:val="20"/>
          <w:szCs w:val="20"/>
        </w:rPr>
        <w:t>| City             | Number of Employers |</w:t>
      </w:r>
    </w:p>
    <w:p w14:paraId="0BF8E97A" w14:textId="77777777" w:rsidR="00630C2A" w:rsidRPr="00630C2A" w:rsidRDefault="00630C2A" w:rsidP="00630C2A">
      <w:pPr>
        <w:spacing w:after="0" w:line="240" w:lineRule="auto"/>
        <w:rPr>
          <w:rFonts w:ascii="Courier New" w:hAnsi="Courier New" w:cs="Courier New"/>
          <w:noProof/>
          <w:sz w:val="20"/>
          <w:szCs w:val="20"/>
        </w:rPr>
      </w:pPr>
      <w:r w:rsidRPr="00630C2A">
        <w:rPr>
          <w:rFonts w:ascii="Courier New" w:hAnsi="Courier New" w:cs="Courier New"/>
          <w:noProof/>
          <w:sz w:val="20"/>
          <w:szCs w:val="20"/>
        </w:rPr>
        <w:t>+------------------+---------------------+</w:t>
      </w:r>
    </w:p>
    <w:p w14:paraId="67219747" w14:textId="77777777" w:rsidR="00630C2A" w:rsidRPr="00630C2A" w:rsidRDefault="00630C2A" w:rsidP="00630C2A">
      <w:pPr>
        <w:spacing w:after="0" w:line="240" w:lineRule="auto"/>
        <w:rPr>
          <w:rFonts w:ascii="Courier New" w:hAnsi="Courier New" w:cs="Courier New"/>
          <w:noProof/>
          <w:sz w:val="20"/>
          <w:szCs w:val="20"/>
        </w:rPr>
      </w:pPr>
      <w:r w:rsidRPr="00630C2A">
        <w:rPr>
          <w:rFonts w:ascii="Courier New" w:hAnsi="Courier New" w:cs="Courier New"/>
          <w:noProof/>
          <w:sz w:val="20"/>
          <w:szCs w:val="20"/>
        </w:rPr>
        <w:t>| Colorado Springs |                   2 |</w:t>
      </w:r>
    </w:p>
    <w:p w14:paraId="0EB57435" w14:textId="77777777" w:rsidR="00630C2A" w:rsidRPr="00630C2A" w:rsidRDefault="00630C2A" w:rsidP="00630C2A">
      <w:pPr>
        <w:spacing w:after="0" w:line="240" w:lineRule="auto"/>
        <w:rPr>
          <w:rFonts w:ascii="Courier New" w:hAnsi="Courier New" w:cs="Courier New"/>
          <w:noProof/>
          <w:sz w:val="20"/>
          <w:szCs w:val="20"/>
        </w:rPr>
      </w:pPr>
      <w:r w:rsidRPr="00630C2A">
        <w:rPr>
          <w:rFonts w:ascii="Courier New" w:hAnsi="Courier New" w:cs="Courier New"/>
          <w:noProof/>
          <w:sz w:val="20"/>
          <w:szCs w:val="20"/>
        </w:rPr>
        <w:t>| Rochester        |                   3 |</w:t>
      </w:r>
    </w:p>
    <w:p w14:paraId="6237E0EE" w14:textId="77777777" w:rsidR="00630C2A" w:rsidRPr="00630C2A" w:rsidRDefault="00630C2A" w:rsidP="00630C2A">
      <w:pPr>
        <w:spacing w:after="0" w:line="240" w:lineRule="auto"/>
        <w:rPr>
          <w:rFonts w:ascii="Courier New" w:hAnsi="Courier New" w:cs="Courier New"/>
          <w:noProof/>
          <w:sz w:val="20"/>
          <w:szCs w:val="20"/>
        </w:rPr>
      </w:pPr>
      <w:r w:rsidRPr="00630C2A">
        <w:rPr>
          <w:rFonts w:ascii="Courier New" w:hAnsi="Courier New" w:cs="Courier New"/>
          <w:noProof/>
          <w:sz w:val="20"/>
          <w:szCs w:val="20"/>
        </w:rPr>
        <w:t>| Kenmore          |                   3 |</w:t>
      </w:r>
    </w:p>
    <w:p w14:paraId="14BCF5D6" w14:textId="77777777" w:rsidR="00630C2A" w:rsidRPr="00630C2A" w:rsidRDefault="00630C2A" w:rsidP="00630C2A">
      <w:pPr>
        <w:spacing w:after="0" w:line="240" w:lineRule="auto"/>
        <w:rPr>
          <w:rFonts w:ascii="Courier New" w:hAnsi="Courier New" w:cs="Courier New"/>
          <w:noProof/>
          <w:sz w:val="20"/>
          <w:szCs w:val="20"/>
        </w:rPr>
      </w:pPr>
      <w:r w:rsidRPr="00630C2A">
        <w:rPr>
          <w:rFonts w:ascii="Courier New" w:hAnsi="Courier New" w:cs="Courier New"/>
          <w:noProof/>
          <w:sz w:val="20"/>
          <w:szCs w:val="20"/>
        </w:rPr>
        <w:t>| New York         |                   4 |</w:t>
      </w:r>
    </w:p>
    <w:p w14:paraId="302FD162" w14:textId="77777777" w:rsidR="00630C2A" w:rsidRPr="00630C2A" w:rsidRDefault="00630C2A" w:rsidP="00630C2A">
      <w:pPr>
        <w:spacing w:after="0" w:line="240" w:lineRule="auto"/>
        <w:rPr>
          <w:rFonts w:ascii="Courier New" w:hAnsi="Courier New" w:cs="Courier New"/>
          <w:noProof/>
          <w:sz w:val="20"/>
          <w:szCs w:val="20"/>
        </w:rPr>
      </w:pPr>
      <w:r w:rsidRPr="00630C2A">
        <w:rPr>
          <w:rFonts w:ascii="Courier New" w:hAnsi="Courier New" w:cs="Courier New"/>
          <w:noProof/>
          <w:sz w:val="20"/>
          <w:szCs w:val="20"/>
        </w:rPr>
        <w:t>| Berkeley         |                   4 |</w:t>
      </w:r>
    </w:p>
    <w:p w14:paraId="358070BF" w14:textId="77777777" w:rsidR="00630C2A" w:rsidRPr="00630C2A" w:rsidRDefault="00630C2A" w:rsidP="00630C2A">
      <w:pPr>
        <w:spacing w:after="0" w:line="240" w:lineRule="auto"/>
        <w:rPr>
          <w:rFonts w:ascii="Courier New" w:hAnsi="Courier New" w:cs="Courier New"/>
          <w:noProof/>
          <w:sz w:val="20"/>
          <w:szCs w:val="20"/>
        </w:rPr>
      </w:pPr>
      <w:r w:rsidRPr="00630C2A">
        <w:rPr>
          <w:rFonts w:ascii="Courier New" w:hAnsi="Courier New" w:cs="Courier New"/>
          <w:noProof/>
          <w:sz w:val="20"/>
          <w:szCs w:val="20"/>
        </w:rPr>
        <w:t>+------------------+---------------------+</w:t>
      </w:r>
    </w:p>
    <w:p w14:paraId="2C3B1E04" w14:textId="1B72288E" w:rsidR="000E52D1" w:rsidRDefault="00630C2A" w:rsidP="007E5239">
      <w:pPr>
        <w:spacing w:after="0" w:line="240" w:lineRule="auto"/>
        <w:rPr>
          <w:rFonts w:ascii="Courier New" w:hAnsi="Courier New" w:cs="Courier New"/>
          <w:noProof/>
          <w:sz w:val="20"/>
          <w:szCs w:val="20"/>
        </w:rPr>
      </w:pPr>
      <w:r w:rsidRPr="00630C2A">
        <w:rPr>
          <w:rFonts w:ascii="Courier New" w:hAnsi="Courier New" w:cs="Courier New"/>
          <w:noProof/>
          <w:sz w:val="20"/>
          <w:szCs w:val="20"/>
        </w:rPr>
        <w:t>5 rows in set (0.00 sec)</w:t>
      </w:r>
    </w:p>
    <w:p w14:paraId="058A88E9" w14:textId="77777777" w:rsidR="00630C2A" w:rsidRDefault="00630C2A" w:rsidP="007E5239">
      <w:pPr>
        <w:spacing w:after="0" w:line="240" w:lineRule="auto"/>
        <w:rPr>
          <w:rFonts w:ascii="Courier New" w:hAnsi="Courier New" w:cs="Courier New"/>
          <w:b/>
          <w:bCs/>
          <w:sz w:val="20"/>
        </w:rPr>
      </w:pPr>
    </w:p>
    <w:p w14:paraId="7124271D" w14:textId="77777777" w:rsidR="00EA3164" w:rsidRDefault="00EA3164" w:rsidP="00EA3164">
      <w:pPr>
        <w:spacing w:after="0" w:line="240" w:lineRule="auto"/>
        <w:rPr>
          <w:rFonts w:ascii="Courier New" w:hAnsi="Courier New" w:cs="Courier New"/>
          <w:bCs/>
          <w:sz w:val="20"/>
        </w:rPr>
      </w:pPr>
    </w:p>
    <w:p w14:paraId="12FD6612" w14:textId="77777777" w:rsidR="00EA3164" w:rsidRPr="00EA3164" w:rsidRDefault="00EA3164" w:rsidP="00EA3164">
      <w:pPr>
        <w:spacing w:after="0" w:line="240" w:lineRule="auto"/>
        <w:rPr>
          <w:rFonts w:ascii="Courier New" w:hAnsi="Courier New" w:cs="Courier New"/>
          <w:bCs/>
          <w:sz w:val="20"/>
        </w:rPr>
      </w:pPr>
    </w:p>
    <w:p w14:paraId="725CFC33" w14:textId="77777777" w:rsidR="004E757D" w:rsidRDefault="004E757D" w:rsidP="004E757D">
      <w:pPr>
        <w:spacing w:after="0"/>
        <w:rPr>
          <w:rFonts w:ascii="Courier" w:hAnsi="Courier"/>
          <w:sz w:val="18"/>
          <w:szCs w:val="18"/>
        </w:rPr>
      </w:pPr>
    </w:p>
    <w:p w14:paraId="7444342C" w14:textId="77777777" w:rsidR="004E757D" w:rsidRDefault="004E757D" w:rsidP="004E757D">
      <w:pPr>
        <w:spacing w:after="0"/>
        <w:rPr>
          <w:rFonts w:ascii="Courier" w:hAnsi="Courier"/>
          <w:sz w:val="18"/>
          <w:szCs w:val="18"/>
        </w:rPr>
      </w:pPr>
    </w:p>
    <w:p w14:paraId="779281BA" w14:textId="77777777" w:rsidR="004E757D" w:rsidRDefault="004E757D" w:rsidP="004E757D">
      <w:pPr>
        <w:spacing w:after="0"/>
        <w:rPr>
          <w:rFonts w:ascii="Courier" w:hAnsi="Courier"/>
          <w:sz w:val="18"/>
          <w:szCs w:val="18"/>
        </w:rPr>
      </w:pPr>
    </w:p>
    <w:p w14:paraId="0BA89A97" w14:textId="7C70BBE4" w:rsidR="00620D89" w:rsidRPr="0026687D" w:rsidRDefault="00620D89" w:rsidP="0026687D">
      <w:pPr>
        <w:pStyle w:val="ListParagraph"/>
        <w:numPr>
          <w:ilvl w:val="0"/>
          <w:numId w:val="15"/>
        </w:numPr>
        <w:spacing w:after="0" w:line="240" w:lineRule="auto"/>
        <w:rPr>
          <w:sz w:val="24"/>
          <w:szCs w:val="24"/>
        </w:rPr>
      </w:pPr>
      <w:r w:rsidRPr="0026687D">
        <w:rPr>
          <w:sz w:val="24"/>
          <w:szCs w:val="24"/>
        </w:rPr>
        <w:t xml:space="preserve">Display the company name, division, </w:t>
      </w:r>
      <w:r w:rsidR="003F2EAD" w:rsidRPr="0026687D">
        <w:rPr>
          <w:sz w:val="24"/>
          <w:szCs w:val="24"/>
        </w:rPr>
        <w:t xml:space="preserve">city, state, </w:t>
      </w:r>
      <w:r w:rsidRPr="0026687D">
        <w:rPr>
          <w:sz w:val="24"/>
          <w:szCs w:val="24"/>
        </w:rPr>
        <w:t>and zip code, as shown below for employers that have interviews where the listing has been posted, signified by a ‘y’. Sort records first by zip code</w:t>
      </w:r>
      <w:r w:rsidR="003F2EAD" w:rsidRPr="0026687D">
        <w:rPr>
          <w:sz w:val="24"/>
          <w:szCs w:val="24"/>
        </w:rPr>
        <w:t xml:space="preserve"> in ascending order, </w:t>
      </w:r>
      <w:r w:rsidRPr="0026687D">
        <w:rPr>
          <w:sz w:val="24"/>
          <w:szCs w:val="24"/>
        </w:rPr>
        <w:t>then by company name in descending order</w:t>
      </w:r>
      <w:r w:rsidR="003F2EAD" w:rsidRPr="0026687D">
        <w:rPr>
          <w:sz w:val="24"/>
          <w:szCs w:val="24"/>
        </w:rPr>
        <w:t>, and finally by division in ascending order</w:t>
      </w:r>
      <w:r w:rsidRPr="0026687D">
        <w:rPr>
          <w:sz w:val="24"/>
          <w:szCs w:val="24"/>
        </w:rPr>
        <w:t>.</w:t>
      </w:r>
    </w:p>
    <w:p w14:paraId="5E3F529E" w14:textId="77777777" w:rsidR="00620D89" w:rsidRPr="00416DF7" w:rsidRDefault="00620D89" w:rsidP="00620D89">
      <w:pPr>
        <w:spacing w:after="0" w:line="240" w:lineRule="auto"/>
        <w:rPr>
          <w:sz w:val="24"/>
          <w:szCs w:val="24"/>
        </w:rPr>
      </w:pPr>
      <w:r w:rsidRPr="00416DF7">
        <w:rPr>
          <w:sz w:val="24"/>
          <w:szCs w:val="24"/>
        </w:rPr>
        <w:t xml:space="preserve"> </w:t>
      </w:r>
    </w:p>
    <w:p w14:paraId="2B893594" w14:textId="77777777" w:rsidR="003F2EAD" w:rsidRPr="003F2EAD" w:rsidRDefault="003F2EAD" w:rsidP="003F2EAD">
      <w:pPr>
        <w:spacing w:after="0" w:line="240" w:lineRule="auto"/>
        <w:rPr>
          <w:rFonts w:ascii="Courier" w:hAnsi="Courier"/>
        </w:rPr>
      </w:pPr>
      <w:r w:rsidRPr="003F2EAD">
        <w:rPr>
          <w:rFonts w:ascii="Courier" w:hAnsi="Courier"/>
        </w:rPr>
        <w:t>+----------------------------------------------------------------------------+</w:t>
      </w:r>
    </w:p>
    <w:p w14:paraId="49D937F8" w14:textId="77777777" w:rsidR="003F2EAD" w:rsidRPr="003F2EAD" w:rsidRDefault="003F2EAD" w:rsidP="003F2EAD">
      <w:pPr>
        <w:spacing w:after="0" w:line="240" w:lineRule="auto"/>
        <w:rPr>
          <w:rFonts w:ascii="Courier" w:hAnsi="Courier"/>
        </w:rPr>
      </w:pPr>
      <w:r w:rsidRPr="003F2EAD">
        <w:rPr>
          <w:rFonts w:ascii="Courier" w:hAnsi="Courier"/>
        </w:rPr>
        <w:t>| Employer Info                                                              |</w:t>
      </w:r>
    </w:p>
    <w:p w14:paraId="2D4510B1" w14:textId="77777777" w:rsidR="003F2EAD" w:rsidRPr="003F2EAD" w:rsidRDefault="003F2EAD" w:rsidP="003F2EAD">
      <w:pPr>
        <w:spacing w:after="0" w:line="240" w:lineRule="auto"/>
        <w:rPr>
          <w:rFonts w:ascii="Courier" w:hAnsi="Courier"/>
        </w:rPr>
      </w:pPr>
      <w:r w:rsidRPr="003F2EAD">
        <w:rPr>
          <w:rFonts w:ascii="Courier" w:hAnsi="Courier"/>
        </w:rPr>
        <w:t>+----------------------------------------------------------------------------+</w:t>
      </w:r>
    </w:p>
    <w:p w14:paraId="4D9E29D8" w14:textId="77777777" w:rsidR="003F2EAD" w:rsidRPr="003F2EAD" w:rsidRDefault="003F2EAD" w:rsidP="003F2EAD">
      <w:pPr>
        <w:spacing w:after="0" w:line="240" w:lineRule="auto"/>
        <w:rPr>
          <w:rFonts w:ascii="Courier" w:hAnsi="Courier"/>
        </w:rPr>
      </w:pPr>
      <w:r w:rsidRPr="003F2EAD">
        <w:rPr>
          <w:rFonts w:ascii="Courier" w:hAnsi="Courier"/>
        </w:rPr>
        <w:t>| Nantucket Applications, Inc., RandD, Nantucket, MA  02554                  |</w:t>
      </w:r>
    </w:p>
    <w:p w14:paraId="47B8319D" w14:textId="77777777" w:rsidR="003F2EAD" w:rsidRPr="003F2EAD" w:rsidRDefault="003F2EAD" w:rsidP="003F2EAD">
      <w:pPr>
        <w:spacing w:after="0" w:line="240" w:lineRule="auto"/>
        <w:rPr>
          <w:rFonts w:ascii="Courier" w:hAnsi="Courier"/>
        </w:rPr>
      </w:pPr>
      <w:r w:rsidRPr="003F2EAD">
        <w:rPr>
          <w:rFonts w:ascii="Courier" w:hAnsi="Courier"/>
        </w:rPr>
        <w:t>| Manhattan-Made Software, Customer Support, New York, NY  10012             |</w:t>
      </w:r>
    </w:p>
    <w:p w14:paraId="00542E54" w14:textId="77777777" w:rsidR="003F2EAD" w:rsidRPr="003F2EAD" w:rsidRDefault="003F2EAD" w:rsidP="003F2EAD">
      <w:pPr>
        <w:spacing w:after="0" w:line="240" w:lineRule="auto"/>
        <w:rPr>
          <w:rFonts w:ascii="Courier" w:hAnsi="Courier"/>
        </w:rPr>
      </w:pPr>
      <w:r w:rsidRPr="003F2EAD">
        <w:rPr>
          <w:rFonts w:ascii="Courier" w:hAnsi="Courier"/>
        </w:rPr>
        <w:t>| Manhattan-Made Software, Payroll, New York, NY  10012                      |</w:t>
      </w:r>
    </w:p>
    <w:p w14:paraId="3881FB46" w14:textId="77777777" w:rsidR="003F2EAD" w:rsidRPr="003F2EAD" w:rsidRDefault="003F2EAD" w:rsidP="003F2EAD">
      <w:pPr>
        <w:spacing w:after="0" w:line="240" w:lineRule="auto"/>
        <w:rPr>
          <w:rFonts w:ascii="Courier" w:hAnsi="Courier"/>
        </w:rPr>
      </w:pPr>
      <w:r w:rsidRPr="003F2EAD">
        <w:rPr>
          <w:rFonts w:ascii="Courier" w:hAnsi="Courier"/>
        </w:rPr>
        <w:t>| Long Island Apps, Inc., Development, Oceanside, NY  11572                  |</w:t>
      </w:r>
    </w:p>
    <w:p w14:paraId="6D916D18" w14:textId="77777777" w:rsidR="003F2EAD" w:rsidRPr="003F2EAD" w:rsidRDefault="003F2EAD" w:rsidP="003F2EAD">
      <w:pPr>
        <w:spacing w:after="0" w:line="240" w:lineRule="auto"/>
        <w:rPr>
          <w:rFonts w:ascii="Courier" w:hAnsi="Courier"/>
        </w:rPr>
      </w:pPr>
      <w:r w:rsidRPr="003F2EAD">
        <w:rPr>
          <w:rFonts w:ascii="Courier" w:hAnsi="Courier"/>
        </w:rPr>
        <w:t>| Buffalo Software Assoc., Payroll, Buffalo, NY  14221                       |</w:t>
      </w:r>
    </w:p>
    <w:p w14:paraId="7F131093" w14:textId="77777777" w:rsidR="003F2EAD" w:rsidRPr="003F2EAD" w:rsidRDefault="003F2EAD" w:rsidP="003F2EAD">
      <w:pPr>
        <w:spacing w:after="0" w:line="240" w:lineRule="auto"/>
        <w:rPr>
          <w:rFonts w:ascii="Courier" w:hAnsi="Courier"/>
        </w:rPr>
      </w:pPr>
      <w:r w:rsidRPr="003F2EAD">
        <w:rPr>
          <w:rFonts w:ascii="Courier" w:hAnsi="Courier"/>
        </w:rPr>
        <w:t>| PennState Programming, Inc., Management, Pittsburgh, PA  15108             |</w:t>
      </w:r>
    </w:p>
    <w:p w14:paraId="196FD61C" w14:textId="77777777" w:rsidR="003F2EAD" w:rsidRPr="003F2EAD" w:rsidRDefault="003F2EAD" w:rsidP="003F2EAD">
      <w:pPr>
        <w:spacing w:after="0" w:line="240" w:lineRule="auto"/>
        <w:rPr>
          <w:rFonts w:ascii="Courier" w:hAnsi="Courier"/>
        </w:rPr>
      </w:pPr>
      <w:r w:rsidRPr="003F2EAD">
        <w:rPr>
          <w:rFonts w:ascii="Courier" w:hAnsi="Courier"/>
        </w:rPr>
        <w:t>| Focused Applications, Inc., Production, Myrtle Beach, SC  29579            |</w:t>
      </w:r>
    </w:p>
    <w:p w14:paraId="7275A9A4" w14:textId="77777777" w:rsidR="003F2EAD" w:rsidRPr="003F2EAD" w:rsidRDefault="003F2EAD" w:rsidP="003F2EAD">
      <w:pPr>
        <w:spacing w:after="0" w:line="240" w:lineRule="auto"/>
        <w:rPr>
          <w:rFonts w:ascii="Courier" w:hAnsi="Courier"/>
        </w:rPr>
      </w:pPr>
      <w:r w:rsidRPr="003F2EAD">
        <w:rPr>
          <w:rFonts w:ascii="Courier" w:hAnsi="Courier"/>
        </w:rPr>
        <w:t>| Georgia Software Design, RandD, Atlanta, GA  30328                         |</w:t>
      </w:r>
    </w:p>
    <w:p w14:paraId="26F9DEA2" w14:textId="77777777" w:rsidR="003F2EAD" w:rsidRPr="003F2EAD" w:rsidRDefault="003F2EAD" w:rsidP="003F2EAD">
      <w:pPr>
        <w:spacing w:after="0" w:line="240" w:lineRule="auto"/>
        <w:rPr>
          <w:rFonts w:ascii="Courier" w:hAnsi="Courier"/>
        </w:rPr>
      </w:pPr>
      <w:r w:rsidRPr="003F2EAD">
        <w:rPr>
          <w:rFonts w:ascii="Courier" w:hAnsi="Courier"/>
        </w:rPr>
        <w:t>| ApplDesign, RandD, Huntsville, AL  35803                                   |</w:t>
      </w:r>
    </w:p>
    <w:p w14:paraId="5ADEAF9D" w14:textId="77777777" w:rsidR="003F2EAD" w:rsidRPr="003F2EAD" w:rsidRDefault="003F2EAD" w:rsidP="003F2EAD">
      <w:pPr>
        <w:spacing w:after="0" w:line="240" w:lineRule="auto"/>
        <w:rPr>
          <w:rFonts w:ascii="Courier" w:hAnsi="Courier"/>
        </w:rPr>
      </w:pPr>
      <w:r w:rsidRPr="003F2EAD">
        <w:rPr>
          <w:rFonts w:ascii="Courier" w:hAnsi="Courier"/>
        </w:rPr>
        <w:t>| Acme Information Source, Customer Support, Cleveland, OH  44234            |</w:t>
      </w:r>
    </w:p>
    <w:p w14:paraId="2C03EDCE" w14:textId="77777777" w:rsidR="003F2EAD" w:rsidRPr="003F2EAD" w:rsidRDefault="003F2EAD" w:rsidP="003F2EAD">
      <w:pPr>
        <w:spacing w:after="0" w:line="240" w:lineRule="auto"/>
        <w:rPr>
          <w:rFonts w:ascii="Courier" w:hAnsi="Courier"/>
        </w:rPr>
      </w:pPr>
      <w:r w:rsidRPr="003F2EAD">
        <w:rPr>
          <w:rFonts w:ascii="Courier" w:hAnsi="Courier"/>
        </w:rPr>
        <w:t>| Mountainside Magic Software, Customer Support, Colorado Springs, CO  80941 |</w:t>
      </w:r>
    </w:p>
    <w:p w14:paraId="2DC6D486" w14:textId="77777777" w:rsidR="003F2EAD" w:rsidRPr="003F2EAD" w:rsidRDefault="003F2EAD" w:rsidP="003F2EAD">
      <w:pPr>
        <w:spacing w:after="0" w:line="240" w:lineRule="auto"/>
        <w:rPr>
          <w:rFonts w:ascii="Courier" w:hAnsi="Courier"/>
        </w:rPr>
      </w:pPr>
      <w:r w:rsidRPr="003F2EAD">
        <w:rPr>
          <w:rFonts w:ascii="Courier" w:hAnsi="Courier"/>
        </w:rPr>
        <w:t>| Mountainside Magic Software, Management, Colorado Springs, CO  80941       |</w:t>
      </w:r>
    </w:p>
    <w:p w14:paraId="3FD3E69B" w14:textId="77777777" w:rsidR="003F2EAD" w:rsidRPr="003F2EAD" w:rsidRDefault="003F2EAD" w:rsidP="003F2EAD">
      <w:pPr>
        <w:spacing w:after="0" w:line="240" w:lineRule="auto"/>
        <w:rPr>
          <w:rFonts w:ascii="Courier" w:hAnsi="Courier"/>
        </w:rPr>
      </w:pPr>
      <w:r w:rsidRPr="003F2EAD">
        <w:rPr>
          <w:rFonts w:ascii="Courier" w:hAnsi="Courier"/>
        </w:rPr>
        <w:t>| Bay Software Inc., Production, Berkeley, CA  94710                         |</w:t>
      </w:r>
    </w:p>
    <w:p w14:paraId="3F429E8D" w14:textId="77777777" w:rsidR="003F2EAD" w:rsidRPr="003F2EAD" w:rsidRDefault="003F2EAD" w:rsidP="003F2EAD">
      <w:pPr>
        <w:spacing w:after="0" w:line="240" w:lineRule="auto"/>
        <w:rPr>
          <w:rFonts w:ascii="Courier" w:hAnsi="Courier"/>
        </w:rPr>
      </w:pPr>
      <w:r w:rsidRPr="003F2EAD">
        <w:rPr>
          <w:rFonts w:ascii="Courier" w:hAnsi="Courier"/>
        </w:rPr>
        <w:t>| Ajax Software, Inc., Production, Berkeley, CA  94710                       |</w:t>
      </w:r>
    </w:p>
    <w:p w14:paraId="79C963AE" w14:textId="77777777" w:rsidR="003F2EAD" w:rsidRPr="003F2EAD" w:rsidRDefault="003F2EAD" w:rsidP="003F2EAD">
      <w:pPr>
        <w:spacing w:after="0" w:line="240" w:lineRule="auto"/>
        <w:rPr>
          <w:rFonts w:ascii="Courier" w:hAnsi="Courier"/>
        </w:rPr>
      </w:pPr>
      <w:r w:rsidRPr="003F2EAD">
        <w:rPr>
          <w:rFonts w:ascii="Courier" w:hAnsi="Courier"/>
        </w:rPr>
        <w:t>| Ajax Software, Inc., RandD, Berkeley, CA  94710                            |</w:t>
      </w:r>
    </w:p>
    <w:p w14:paraId="3E020FF5" w14:textId="77777777" w:rsidR="003F2EAD" w:rsidRPr="003F2EAD" w:rsidRDefault="003F2EAD" w:rsidP="003F2EAD">
      <w:pPr>
        <w:spacing w:after="0" w:line="240" w:lineRule="auto"/>
        <w:rPr>
          <w:rFonts w:ascii="Courier" w:hAnsi="Courier"/>
        </w:rPr>
      </w:pPr>
      <w:r w:rsidRPr="003F2EAD">
        <w:rPr>
          <w:rFonts w:ascii="Courier" w:hAnsi="Courier"/>
        </w:rPr>
        <w:t>+----------------------------------------------------------------------------+</w:t>
      </w:r>
    </w:p>
    <w:p w14:paraId="21F2569A" w14:textId="702B0CAF" w:rsidR="00620D89" w:rsidRDefault="003F2EAD" w:rsidP="003F2EAD">
      <w:pPr>
        <w:spacing w:after="0" w:line="240" w:lineRule="auto"/>
        <w:rPr>
          <w:rFonts w:ascii="Courier" w:hAnsi="Courier"/>
        </w:rPr>
      </w:pPr>
      <w:r w:rsidRPr="003F2EAD">
        <w:rPr>
          <w:rFonts w:ascii="Courier" w:hAnsi="Courier"/>
        </w:rPr>
        <w:t>15 rows in set (0.00 sec)</w:t>
      </w:r>
    </w:p>
    <w:p w14:paraId="3E9277E1" w14:textId="77777777" w:rsidR="003F2EAD" w:rsidRPr="00E441C8" w:rsidRDefault="003F2EAD" w:rsidP="003F2EAD">
      <w:pPr>
        <w:spacing w:after="0" w:line="240" w:lineRule="auto"/>
        <w:rPr>
          <w:rFonts w:ascii="Courier" w:hAnsi="Courier"/>
        </w:rPr>
      </w:pPr>
    </w:p>
    <w:p w14:paraId="4A87C59D" w14:textId="2EB50F66" w:rsidR="00EA3164" w:rsidRDefault="00EA3164">
      <w:pPr>
        <w:spacing w:after="0" w:line="240" w:lineRule="auto"/>
        <w:rPr>
          <w:rFonts w:ascii="Courier" w:hAnsi="Courier"/>
          <w:sz w:val="18"/>
          <w:szCs w:val="18"/>
        </w:rPr>
      </w:pPr>
      <w:r>
        <w:rPr>
          <w:rFonts w:ascii="Courier" w:hAnsi="Courier"/>
          <w:sz w:val="18"/>
          <w:szCs w:val="18"/>
        </w:rPr>
        <w:br w:type="page"/>
      </w:r>
    </w:p>
    <w:p w14:paraId="731C7B84" w14:textId="77777777" w:rsidR="004E757D" w:rsidRDefault="004E757D" w:rsidP="004E757D">
      <w:pPr>
        <w:spacing w:after="0"/>
        <w:rPr>
          <w:rFonts w:ascii="Courier" w:hAnsi="Courier"/>
          <w:sz w:val="18"/>
          <w:szCs w:val="18"/>
        </w:rPr>
      </w:pPr>
    </w:p>
    <w:p w14:paraId="027DA54F" w14:textId="7294FF5C" w:rsidR="000E1461" w:rsidRPr="00004E24" w:rsidRDefault="000E1461" w:rsidP="000E1461">
      <w:pPr>
        <w:numPr>
          <w:ilvl w:val="0"/>
          <w:numId w:val="15"/>
        </w:numPr>
        <w:tabs>
          <w:tab w:val="clear" w:pos="360"/>
        </w:tabs>
        <w:spacing w:after="0" w:line="240" w:lineRule="auto"/>
      </w:pPr>
      <w:r w:rsidRPr="00004E24">
        <w:t xml:space="preserve">Write a SQL statement that accomplishes a </w:t>
      </w:r>
      <w:r w:rsidR="00EA3164">
        <w:t xml:space="preserve">theoretical relational algebra </w:t>
      </w:r>
      <w:r w:rsidRPr="00004E24">
        <w:t xml:space="preserve">difference between the state and </w:t>
      </w:r>
      <w:r>
        <w:t>quarter</w:t>
      </w:r>
      <w:r w:rsidRPr="00004E24">
        <w:t xml:space="preserve"> tables</w:t>
      </w:r>
      <w:r>
        <w:t xml:space="preserve"> </w:t>
      </w:r>
      <w:r w:rsidRPr="00004E24">
        <w:t>(</w:t>
      </w:r>
      <w:r>
        <w:t>STATE-QUARTER</w:t>
      </w:r>
      <w:r w:rsidRPr="00004E24">
        <w:t>).</w:t>
      </w:r>
      <w:r w:rsidR="00CB1072">
        <w:t xml:space="preserve"> Use IN and Subquery.</w:t>
      </w:r>
      <w:bookmarkStart w:id="0" w:name="_GoBack"/>
      <w:bookmarkEnd w:id="0"/>
    </w:p>
    <w:p w14:paraId="0EDAE913"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w:t>
      </w:r>
    </w:p>
    <w:p w14:paraId="7F2C442E"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statecode |</w:t>
      </w:r>
    </w:p>
    <w:p w14:paraId="6040A773"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w:t>
      </w:r>
    </w:p>
    <w:p w14:paraId="2B64C1AB"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AK        |</w:t>
      </w:r>
    </w:p>
    <w:p w14:paraId="53667D42"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AL        |</w:t>
      </w:r>
    </w:p>
    <w:p w14:paraId="1DE03966"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AR        |</w:t>
      </w:r>
    </w:p>
    <w:p w14:paraId="3E06D186"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AS        |</w:t>
      </w:r>
    </w:p>
    <w:p w14:paraId="26A0E8DC"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AZ        |</w:t>
      </w:r>
    </w:p>
    <w:p w14:paraId="0611F7F9"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CO        |</w:t>
      </w:r>
    </w:p>
    <w:p w14:paraId="7A62B9D6"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CT        |</w:t>
      </w:r>
    </w:p>
    <w:p w14:paraId="3880314A"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DC        |</w:t>
      </w:r>
    </w:p>
    <w:p w14:paraId="28EFC91D"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DE        |</w:t>
      </w:r>
    </w:p>
    <w:p w14:paraId="12032039"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FL        |</w:t>
      </w:r>
    </w:p>
    <w:p w14:paraId="1CF7F783"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FM        |</w:t>
      </w:r>
    </w:p>
    <w:p w14:paraId="6FDF1708"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GA        |</w:t>
      </w:r>
    </w:p>
    <w:p w14:paraId="5C8381D2"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GU        |</w:t>
      </w:r>
    </w:p>
    <w:p w14:paraId="3C182F21"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HI        |</w:t>
      </w:r>
    </w:p>
    <w:p w14:paraId="06D4D6AA"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IA        |</w:t>
      </w:r>
    </w:p>
    <w:p w14:paraId="2E3BEAC9"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ID        |</w:t>
      </w:r>
    </w:p>
    <w:p w14:paraId="4BAAEF3F"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IL        |</w:t>
      </w:r>
    </w:p>
    <w:p w14:paraId="77A90FA3"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IN        |</w:t>
      </w:r>
    </w:p>
    <w:p w14:paraId="2BC9D28F"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KS        |</w:t>
      </w:r>
    </w:p>
    <w:p w14:paraId="789F729D"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KY        |</w:t>
      </w:r>
    </w:p>
    <w:p w14:paraId="17FCF9DB"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LA        |</w:t>
      </w:r>
    </w:p>
    <w:p w14:paraId="5F0A141C"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MD        |</w:t>
      </w:r>
    </w:p>
    <w:p w14:paraId="20B24FF0"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ME        |</w:t>
      </w:r>
    </w:p>
    <w:p w14:paraId="73B174E3"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MH        |</w:t>
      </w:r>
    </w:p>
    <w:p w14:paraId="79DE2C56"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MI        |</w:t>
      </w:r>
    </w:p>
    <w:p w14:paraId="5B57D374"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MN        |</w:t>
      </w:r>
    </w:p>
    <w:p w14:paraId="5357FEDA"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MO        |</w:t>
      </w:r>
    </w:p>
    <w:p w14:paraId="71D8D8BE"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MP        |</w:t>
      </w:r>
    </w:p>
    <w:p w14:paraId="26FFF247"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MS        |</w:t>
      </w:r>
    </w:p>
    <w:p w14:paraId="43FE4E02"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MT        |</w:t>
      </w:r>
    </w:p>
    <w:p w14:paraId="0E036FC2"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NC        |</w:t>
      </w:r>
    </w:p>
    <w:p w14:paraId="34E30E77"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ND        |</w:t>
      </w:r>
    </w:p>
    <w:p w14:paraId="05AEAC6C"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NE        |</w:t>
      </w:r>
    </w:p>
    <w:p w14:paraId="19195FC3"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NH        |</w:t>
      </w:r>
    </w:p>
    <w:p w14:paraId="7D7B7BFA"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NJ        |</w:t>
      </w:r>
    </w:p>
    <w:p w14:paraId="0550123F"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NM        |</w:t>
      </w:r>
    </w:p>
    <w:p w14:paraId="6BD8A811"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NV        |</w:t>
      </w:r>
    </w:p>
    <w:p w14:paraId="71B48251"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OH        |</w:t>
      </w:r>
    </w:p>
    <w:p w14:paraId="34F85E3B"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OK        |</w:t>
      </w:r>
    </w:p>
    <w:p w14:paraId="3743BA34"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OR        |</w:t>
      </w:r>
    </w:p>
    <w:p w14:paraId="3C4B1C48"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PA        |</w:t>
      </w:r>
    </w:p>
    <w:p w14:paraId="2888C342"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PR        |</w:t>
      </w:r>
    </w:p>
    <w:p w14:paraId="21B7914C"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PW        |</w:t>
      </w:r>
    </w:p>
    <w:p w14:paraId="1A4DCDAE"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RI        |</w:t>
      </w:r>
    </w:p>
    <w:p w14:paraId="35D8411C"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SC        |</w:t>
      </w:r>
    </w:p>
    <w:p w14:paraId="4446B227"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SD        |</w:t>
      </w:r>
    </w:p>
    <w:p w14:paraId="672D59FB"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TN        |</w:t>
      </w:r>
    </w:p>
    <w:p w14:paraId="51E1EDE4"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lastRenderedPageBreak/>
        <w:t>| TX        |</w:t>
      </w:r>
    </w:p>
    <w:p w14:paraId="63701965"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UT        |</w:t>
      </w:r>
    </w:p>
    <w:p w14:paraId="5E8B222A"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VA        |</w:t>
      </w:r>
    </w:p>
    <w:p w14:paraId="1AAA835F"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VI        |</w:t>
      </w:r>
    </w:p>
    <w:p w14:paraId="1A7E8C63"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VT        |</w:t>
      </w:r>
    </w:p>
    <w:p w14:paraId="03DC6046"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WA        |</w:t>
      </w:r>
    </w:p>
    <w:p w14:paraId="38661AA6"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WI        |</w:t>
      </w:r>
    </w:p>
    <w:p w14:paraId="40191524"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WV        |</w:t>
      </w:r>
    </w:p>
    <w:p w14:paraId="1D4CE0D2"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 WY        |</w:t>
      </w:r>
    </w:p>
    <w:p w14:paraId="29598A7E"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w:t>
      </w:r>
    </w:p>
    <w:p w14:paraId="6B22D212" w14:textId="77777777" w:rsidR="000E1461" w:rsidRPr="004925B8" w:rsidRDefault="000E1461" w:rsidP="000E1461">
      <w:pPr>
        <w:pStyle w:val="BodyText"/>
        <w:spacing w:after="0"/>
        <w:rPr>
          <w:rFonts w:ascii="Courier" w:hAnsi="Courier" w:cs="Courier New"/>
          <w:b/>
          <w:bCs/>
          <w:sz w:val="20"/>
          <w:szCs w:val="20"/>
        </w:rPr>
      </w:pPr>
      <w:r w:rsidRPr="004925B8">
        <w:rPr>
          <w:rFonts w:ascii="Courier" w:hAnsi="Courier" w:cs="Courier New"/>
          <w:b/>
          <w:bCs/>
          <w:sz w:val="20"/>
          <w:szCs w:val="20"/>
        </w:rPr>
        <w:t>56 rows in set (0.00 sec)</w:t>
      </w:r>
    </w:p>
    <w:p w14:paraId="53A3B49E" w14:textId="2473A0A9" w:rsidR="00386602" w:rsidRDefault="00386602" w:rsidP="000E46AF">
      <w:pPr>
        <w:spacing w:after="0" w:line="240" w:lineRule="auto"/>
        <w:rPr>
          <w:rFonts w:asciiTheme="majorHAnsi" w:hAnsiTheme="majorHAnsi"/>
        </w:rPr>
      </w:pPr>
    </w:p>
    <w:p w14:paraId="4181BB6B" w14:textId="77777777" w:rsidR="00B732C6" w:rsidRDefault="00B732C6" w:rsidP="000E46AF">
      <w:pPr>
        <w:spacing w:after="0" w:line="240" w:lineRule="auto"/>
        <w:rPr>
          <w:rFonts w:asciiTheme="majorHAnsi" w:hAnsiTheme="majorHAnsi"/>
        </w:rPr>
      </w:pPr>
    </w:p>
    <w:p w14:paraId="7B8FA898" w14:textId="31254438" w:rsidR="00B732C6" w:rsidRPr="00416DF7" w:rsidRDefault="00B732C6" w:rsidP="0026687D">
      <w:pPr>
        <w:pStyle w:val="ListParagraph"/>
        <w:numPr>
          <w:ilvl w:val="0"/>
          <w:numId w:val="15"/>
        </w:numPr>
        <w:spacing w:after="0" w:line="240" w:lineRule="auto"/>
      </w:pPr>
      <w:r>
        <w:t xml:space="preserve">For each academic year in the quarter table, list the </w:t>
      </w:r>
      <w:r w:rsidRPr="0026687D">
        <w:rPr>
          <w:i/>
        </w:rPr>
        <w:t>average</w:t>
      </w:r>
      <w:r w:rsidR="00871BD3">
        <w:t xml:space="preserve"> of the minimum salaries</w:t>
      </w:r>
      <w:r>
        <w:t xml:space="preserve"> expected rounded to the nearest whole number, and the </w:t>
      </w:r>
      <w:r w:rsidRPr="0026687D">
        <w:rPr>
          <w:i/>
        </w:rPr>
        <w:t>minimum</w:t>
      </w:r>
      <w:r w:rsidR="00871BD3">
        <w:t xml:space="preserve"> of the minimum salaries</w:t>
      </w:r>
      <w:r>
        <w:t xml:space="preserve"> expected rounded to the nearest whole number</w:t>
      </w:r>
      <w:r w:rsidRPr="00416DF7">
        <w:t xml:space="preserve">. </w:t>
      </w:r>
      <w:r w:rsidR="00871BD3">
        <w:t xml:space="preserve"> </w:t>
      </w:r>
      <w:r w:rsidRPr="00416DF7">
        <w:t>Make</w:t>
      </w:r>
      <w:r>
        <w:t xml:space="preserve"> sure</w:t>
      </w:r>
      <w:r w:rsidRPr="00416DF7">
        <w:t xml:space="preserve"> </w:t>
      </w:r>
      <w:r>
        <w:t xml:space="preserve">that </w:t>
      </w:r>
      <w:r w:rsidRPr="00416DF7">
        <w:t xml:space="preserve">the column headings match </w:t>
      </w:r>
      <w:r>
        <w:t>those</w:t>
      </w:r>
      <w:r w:rsidRPr="00416DF7">
        <w:t xml:space="preserve"> shown below.</w:t>
      </w:r>
      <w:r>
        <w:t xml:space="preserve">  </w:t>
      </w:r>
    </w:p>
    <w:p w14:paraId="6D1EAA56" w14:textId="77777777" w:rsidR="00B732C6" w:rsidRDefault="00B732C6" w:rsidP="00B732C6">
      <w:pPr>
        <w:spacing w:after="0" w:line="240" w:lineRule="auto"/>
        <w:ind w:left="360"/>
        <w:rPr>
          <w:rFonts w:ascii="Courier New" w:hAnsi="Courier New" w:cs="Courier New"/>
        </w:rPr>
      </w:pPr>
    </w:p>
    <w:p w14:paraId="2F3FD2B3" w14:textId="77777777" w:rsidR="001911BA" w:rsidRPr="001911BA" w:rsidRDefault="001911BA" w:rsidP="001911BA">
      <w:pPr>
        <w:spacing w:after="0" w:line="240" w:lineRule="auto"/>
        <w:rPr>
          <w:rFonts w:ascii="Courier New" w:hAnsi="Courier New" w:cs="Courier New"/>
        </w:rPr>
      </w:pPr>
      <w:r w:rsidRPr="001911BA">
        <w:rPr>
          <w:rFonts w:ascii="Courier New" w:hAnsi="Courier New" w:cs="Courier New"/>
        </w:rPr>
        <w:t>+------+------------------------+-----------------+</w:t>
      </w:r>
    </w:p>
    <w:p w14:paraId="3E82F78B" w14:textId="77777777" w:rsidR="001911BA" w:rsidRPr="001911BA" w:rsidRDefault="001911BA" w:rsidP="001911BA">
      <w:pPr>
        <w:spacing w:after="0" w:line="240" w:lineRule="auto"/>
        <w:rPr>
          <w:rFonts w:ascii="Courier New" w:hAnsi="Courier New" w:cs="Courier New"/>
        </w:rPr>
      </w:pPr>
      <w:r w:rsidRPr="001911BA">
        <w:rPr>
          <w:rFonts w:ascii="Courier New" w:hAnsi="Courier New" w:cs="Courier New"/>
        </w:rPr>
        <w:t>| Year | Average Minimum Salary | Minimum Offered |</w:t>
      </w:r>
    </w:p>
    <w:p w14:paraId="415F5328" w14:textId="77777777" w:rsidR="001911BA" w:rsidRPr="001911BA" w:rsidRDefault="001911BA" w:rsidP="001911BA">
      <w:pPr>
        <w:spacing w:after="0" w:line="240" w:lineRule="auto"/>
        <w:rPr>
          <w:rFonts w:ascii="Courier New" w:hAnsi="Courier New" w:cs="Courier New"/>
        </w:rPr>
      </w:pPr>
      <w:r w:rsidRPr="001911BA">
        <w:rPr>
          <w:rFonts w:ascii="Courier New" w:hAnsi="Courier New" w:cs="Courier New"/>
        </w:rPr>
        <w:t>+------+------------------------+-----------------+</w:t>
      </w:r>
    </w:p>
    <w:p w14:paraId="01060033" w14:textId="77777777" w:rsidR="001911BA" w:rsidRPr="001911BA" w:rsidRDefault="001911BA" w:rsidP="001911BA">
      <w:pPr>
        <w:spacing w:after="0" w:line="240" w:lineRule="auto"/>
        <w:rPr>
          <w:rFonts w:ascii="Courier New" w:hAnsi="Courier New" w:cs="Courier New"/>
        </w:rPr>
      </w:pPr>
      <w:r w:rsidRPr="001911BA">
        <w:rPr>
          <w:rFonts w:ascii="Courier New" w:hAnsi="Courier New" w:cs="Courier New"/>
        </w:rPr>
        <w:t>| 2019 |                     22 |              21 |</w:t>
      </w:r>
    </w:p>
    <w:p w14:paraId="5E424FC2" w14:textId="77777777" w:rsidR="001911BA" w:rsidRPr="001911BA" w:rsidRDefault="001911BA" w:rsidP="001911BA">
      <w:pPr>
        <w:spacing w:after="0" w:line="240" w:lineRule="auto"/>
        <w:rPr>
          <w:rFonts w:ascii="Courier New" w:hAnsi="Courier New" w:cs="Courier New"/>
        </w:rPr>
      </w:pPr>
      <w:r w:rsidRPr="001911BA">
        <w:rPr>
          <w:rFonts w:ascii="Courier New" w:hAnsi="Courier New" w:cs="Courier New"/>
        </w:rPr>
        <w:t>| 2020 |                     23 |              22 |</w:t>
      </w:r>
    </w:p>
    <w:p w14:paraId="30FABE43" w14:textId="77777777" w:rsidR="001911BA" w:rsidRPr="001911BA" w:rsidRDefault="001911BA" w:rsidP="001911BA">
      <w:pPr>
        <w:spacing w:after="0" w:line="240" w:lineRule="auto"/>
        <w:rPr>
          <w:rFonts w:ascii="Courier New" w:hAnsi="Courier New" w:cs="Courier New"/>
        </w:rPr>
      </w:pPr>
      <w:r w:rsidRPr="001911BA">
        <w:rPr>
          <w:rFonts w:ascii="Courier New" w:hAnsi="Courier New" w:cs="Courier New"/>
        </w:rPr>
        <w:t>+------+------------------------+-----------------+</w:t>
      </w:r>
    </w:p>
    <w:p w14:paraId="05A6644E" w14:textId="1E61EE27" w:rsidR="00B732C6" w:rsidRDefault="001911BA" w:rsidP="001911BA">
      <w:pPr>
        <w:spacing w:after="0" w:line="240" w:lineRule="auto"/>
        <w:rPr>
          <w:rFonts w:ascii="Courier New" w:hAnsi="Courier New" w:cs="Courier New"/>
        </w:rPr>
      </w:pPr>
      <w:r w:rsidRPr="001911BA">
        <w:rPr>
          <w:rFonts w:ascii="Courier New" w:hAnsi="Courier New" w:cs="Courier New"/>
        </w:rPr>
        <w:t>2 rows in set (0.02 sec)</w:t>
      </w:r>
    </w:p>
    <w:p w14:paraId="5B62B6D6" w14:textId="77777777" w:rsidR="00B732C6" w:rsidRDefault="00B732C6" w:rsidP="00B732C6">
      <w:pPr>
        <w:spacing w:after="0" w:line="240" w:lineRule="auto"/>
        <w:rPr>
          <w:rFonts w:asciiTheme="majorHAnsi" w:hAnsiTheme="majorHAnsi"/>
        </w:rPr>
      </w:pPr>
    </w:p>
    <w:p w14:paraId="27EB146E" w14:textId="77777777" w:rsidR="006E156C" w:rsidRDefault="006E156C" w:rsidP="00B732C6">
      <w:pPr>
        <w:spacing w:after="0" w:line="240" w:lineRule="auto"/>
        <w:rPr>
          <w:rFonts w:asciiTheme="majorHAnsi" w:hAnsiTheme="majorHAnsi"/>
        </w:rPr>
      </w:pPr>
    </w:p>
    <w:p w14:paraId="496CE79B" w14:textId="77777777" w:rsidR="006E156C" w:rsidRDefault="006E156C" w:rsidP="00B732C6">
      <w:pPr>
        <w:spacing w:after="0" w:line="240" w:lineRule="auto"/>
        <w:rPr>
          <w:rFonts w:asciiTheme="majorHAnsi" w:hAnsiTheme="majorHAnsi"/>
        </w:rPr>
      </w:pPr>
    </w:p>
    <w:p w14:paraId="37E1AA19" w14:textId="05615038" w:rsidR="006E156C" w:rsidRDefault="006E156C" w:rsidP="006E156C">
      <w:pPr>
        <w:numPr>
          <w:ilvl w:val="0"/>
          <w:numId w:val="15"/>
        </w:numPr>
        <w:spacing w:after="0" w:line="240" w:lineRule="auto"/>
      </w:pPr>
      <w:r w:rsidRPr="00416DF7">
        <w:t>List the state descr</w:t>
      </w:r>
      <w:r>
        <w:t>iptions that contain “or</w:t>
      </w:r>
      <w:r w:rsidRPr="00416DF7">
        <w:t>”</w:t>
      </w:r>
      <w:r>
        <w:t xml:space="preserve"> (</w:t>
      </w:r>
      <w:r w:rsidRPr="0044004E">
        <w:rPr>
          <w:b/>
        </w:rPr>
        <w:t>MUST use the instr function to do this)</w:t>
      </w:r>
      <w:r w:rsidRPr="00416DF7">
        <w:t xml:space="preserve"> and the count of the </w:t>
      </w:r>
      <w:r>
        <w:t>locations desired (from the quarter table)</w:t>
      </w:r>
      <w:r w:rsidRPr="00416DF7">
        <w:t xml:space="preserve"> in that state. Be sure to list </w:t>
      </w:r>
      <w:r>
        <w:t>ALL</w:t>
      </w:r>
      <w:r w:rsidRPr="00416DF7">
        <w:t xml:space="preserve"> states even if the count is zero.</w:t>
      </w:r>
      <w:r>
        <w:t xml:space="preserve"> Make sure your column headings match what is shown below.</w:t>
      </w:r>
    </w:p>
    <w:p w14:paraId="67475AEB" w14:textId="77777777" w:rsidR="006E156C" w:rsidRPr="00416DF7" w:rsidRDefault="006E156C" w:rsidP="006E156C">
      <w:pPr>
        <w:spacing w:after="0" w:line="240" w:lineRule="auto"/>
      </w:pPr>
    </w:p>
    <w:p w14:paraId="39AD9F08" w14:textId="77777777" w:rsidR="00381225" w:rsidRPr="00381225" w:rsidRDefault="00381225" w:rsidP="00381225">
      <w:pPr>
        <w:spacing w:after="0" w:line="240" w:lineRule="auto"/>
        <w:rPr>
          <w:rFonts w:ascii="Courier" w:hAnsi="Courier" w:cs="Courier New"/>
          <w:bCs/>
        </w:rPr>
      </w:pPr>
      <w:r w:rsidRPr="00381225">
        <w:rPr>
          <w:rFonts w:ascii="Courier" w:hAnsi="Courier" w:cs="Courier New"/>
          <w:bCs/>
        </w:rPr>
        <w:t>+--------------------------+---------------------+</w:t>
      </w:r>
    </w:p>
    <w:p w14:paraId="54BAC7BA" w14:textId="77777777" w:rsidR="00381225" w:rsidRPr="00381225" w:rsidRDefault="00381225" w:rsidP="00381225">
      <w:pPr>
        <w:spacing w:after="0" w:line="240" w:lineRule="auto"/>
        <w:rPr>
          <w:rFonts w:ascii="Courier" w:hAnsi="Courier" w:cs="Courier New"/>
          <w:bCs/>
        </w:rPr>
      </w:pPr>
      <w:r w:rsidRPr="00381225">
        <w:rPr>
          <w:rFonts w:ascii="Courier" w:hAnsi="Courier" w:cs="Courier New"/>
          <w:bCs/>
        </w:rPr>
        <w:t>| Description              | Number of locations |</w:t>
      </w:r>
    </w:p>
    <w:p w14:paraId="1C8D11E6" w14:textId="77777777" w:rsidR="00381225" w:rsidRPr="00381225" w:rsidRDefault="00381225" w:rsidP="00381225">
      <w:pPr>
        <w:spacing w:after="0" w:line="240" w:lineRule="auto"/>
        <w:rPr>
          <w:rFonts w:ascii="Courier" w:hAnsi="Courier" w:cs="Courier New"/>
          <w:bCs/>
        </w:rPr>
      </w:pPr>
      <w:r w:rsidRPr="00381225">
        <w:rPr>
          <w:rFonts w:ascii="Courier" w:hAnsi="Courier" w:cs="Courier New"/>
          <w:bCs/>
        </w:rPr>
        <w:t>+--------------------------+---------------------+</w:t>
      </w:r>
    </w:p>
    <w:p w14:paraId="6AF46A89" w14:textId="77777777" w:rsidR="00381225" w:rsidRPr="00381225" w:rsidRDefault="00381225" w:rsidP="00381225">
      <w:pPr>
        <w:spacing w:after="0" w:line="240" w:lineRule="auto"/>
        <w:rPr>
          <w:rFonts w:ascii="Courier" w:hAnsi="Courier" w:cs="Courier New"/>
          <w:bCs/>
        </w:rPr>
      </w:pPr>
      <w:r w:rsidRPr="00381225">
        <w:rPr>
          <w:rFonts w:ascii="Courier" w:hAnsi="Courier" w:cs="Courier New"/>
          <w:bCs/>
        </w:rPr>
        <w:t>| CALIFORNIA               |                   1 |</w:t>
      </w:r>
    </w:p>
    <w:p w14:paraId="3DA7FCA3" w14:textId="77777777" w:rsidR="00381225" w:rsidRPr="00381225" w:rsidRDefault="00381225" w:rsidP="00381225">
      <w:pPr>
        <w:spacing w:after="0" w:line="240" w:lineRule="auto"/>
        <w:rPr>
          <w:rFonts w:ascii="Courier" w:hAnsi="Courier" w:cs="Courier New"/>
          <w:bCs/>
        </w:rPr>
      </w:pPr>
      <w:r w:rsidRPr="00381225">
        <w:rPr>
          <w:rFonts w:ascii="Courier" w:hAnsi="Courier" w:cs="Courier New"/>
          <w:bCs/>
        </w:rPr>
        <w:t>| COLORADO                 |                   0 |</w:t>
      </w:r>
    </w:p>
    <w:p w14:paraId="7093BE39" w14:textId="77777777" w:rsidR="00381225" w:rsidRPr="00381225" w:rsidRDefault="00381225" w:rsidP="00381225">
      <w:pPr>
        <w:spacing w:after="0" w:line="240" w:lineRule="auto"/>
        <w:rPr>
          <w:rFonts w:ascii="Courier" w:hAnsi="Courier" w:cs="Courier New"/>
          <w:bCs/>
        </w:rPr>
      </w:pPr>
      <w:r w:rsidRPr="00381225">
        <w:rPr>
          <w:rFonts w:ascii="Courier" w:hAnsi="Courier" w:cs="Courier New"/>
          <w:bCs/>
        </w:rPr>
        <w:t>| FLORIDA                  |                   0 |</w:t>
      </w:r>
    </w:p>
    <w:p w14:paraId="6EF575B5" w14:textId="77777777" w:rsidR="00381225" w:rsidRPr="00381225" w:rsidRDefault="00381225" w:rsidP="00381225">
      <w:pPr>
        <w:spacing w:after="0" w:line="240" w:lineRule="auto"/>
        <w:rPr>
          <w:rFonts w:ascii="Courier" w:hAnsi="Courier" w:cs="Courier New"/>
          <w:bCs/>
        </w:rPr>
      </w:pPr>
      <w:r w:rsidRPr="00381225">
        <w:rPr>
          <w:rFonts w:ascii="Courier" w:hAnsi="Courier" w:cs="Courier New"/>
          <w:bCs/>
        </w:rPr>
        <w:t>| GEORGIA                  |                   0 |</w:t>
      </w:r>
    </w:p>
    <w:p w14:paraId="59B19B43" w14:textId="77777777" w:rsidR="00381225" w:rsidRPr="00381225" w:rsidRDefault="00381225" w:rsidP="00381225">
      <w:pPr>
        <w:spacing w:after="0" w:line="240" w:lineRule="auto"/>
        <w:rPr>
          <w:rFonts w:ascii="Courier" w:hAnsi="Courier" w:cs="Courier New"/>
          <w:bCs/>
        </w:rPr>
      </w:pPr>
      <w:r w:rsidRPr="00381225">
        <w:rPr>
          <w:rFonts w:ascii="Courier" w:hAnsi="Courier" w:cs="Courier New"/>
          <w:bCs/>
        </w:rPr>
        <w:t>| NEW YORK                 |                   3 |</w:t>
      </w:r>
    </w:p>
    <w:p w14:paraId="0D9E3295" w14:textId="77777777" w:rsidR="00381225" w:rsidRPr="00381225" w:rsidRDefault="00381225" w:rsidP="00381225">
      <w:pPr>
        <w:spacing w:after="0" w:line="240" w:lineRule="auto"/>
        <w:rPr>
          <w:rFonts w:ascii="Courier" w:hAnsi="Courier" w:cs="Courier New"/>
          <w:bCs/>
        </w:rPr>
      </w:pPr>
      <w:r w:rsidRPr="00381225">
        <w:rPr>
          <w:rFonts w:ascii="Courier" w:hAnsi="Courier" w:cs="Courier New"/>
          <w:bCs/>
        </w:rPr>
        <w:t>| NORTH CAROLINA           |                   0 |</w:t>
      </w:r>
    </w:p>
    <w:p w14:paraId="09073E6C" w14:textId="77777777" w:rsidR="00381225" w:rsidRPr="00381225" w:rsidRDefault="00381225" w:rsidP="00381225">
      <w:pPr>
        <w:spacing w:after="0" w:line="240" w:lineRule="auto"/>
        <w:rPr>
          <w:rFonts w:ascii="Courier" w:hAnsi="Courier" w:cs="Courier New"/>
          <w:bCs/>
        </w:rPr>
      </w:pPr>
      <w:r w:rsidRPr="00381225">
        <w:rPr>
          <w:rFonts w:ascii="Courier" w:hAnsi="Courier" w:cs="Courier New"/>
          <w:bCs/>
        </w:rPr>
        <w:t>| NORTH DAKOTA             |                   0 |</w:t>
      </w:r>
    </w:p>
    <w:p w14:paraId="75F262DD" w14:textId="77777777" w:rsidR="00381225" w:rsidRPr="00381225" w:rsidRDefault="00381225" w:rsidP="00381225">
      <w:pPr>
        <w:spacing w:after="0" w:line="240" w:lineRule="auto"/>
        <w:rPr>
          <w:rFonts w:ascii="Courier" w:hAnsi="Courier" w:cs="Courier New"/>
          <w:bCs/>
        </w:rPr>
      </w:pPr>
      <w:r w:rsidRPr="00381225">
        <w:rPr>
          <w:rFonts w:ascii="Courier" w:hAnsi="Courier" w:cs="Courier New"/>
          <w:bCs/>
        </w:rPr>
        <w:t>| NORTHERN MARIANA ISLANDS |                   0 |</w:t>
      </w:r>
    </w:p>
    <w:p w14:paraId="6EC7A9E0" w14:textId="77777777" w:rsidR="00381225" w:rsidRPr="00381225" w:rsidRDefault="00381225" w:rsidP="00381225">
      <w:pPr>
        <w:spacing w:after="0" w:line="240" w:lineRule="auto"/>
        <w:rPr>
          <w:rFonts w:ascii="Courier" w:hAnsi="Courier" w:cs="Courier New"/>
          <w:bCs/>
        </w:rPr>
      </w:pPr>
      <w:r w:rsidRPr="00381225">
        <w:rPr>
          <w:rFonts w:ascii="Courier" w:hAnsi="Courier" w:cs="Courier New"/>
          <w:bCs/>
        </w:rPr>
        <w:t>| OREGON                   |                   0 |</w:t>
      </w:r>
    </w:p>
    <w:p w14:paraId="7CCCDE4C" w14:textId="77777777" w:rsidR="00381225" w:rsidRPr="00381225" w:rsidRDefault="00381225" w:rsidP="00381225">
      <w:pPr>
        <w:spacing w:after="0" w:line="240" w:lineRule="auto"/>
        <w:rPr>
          <w:rFonts w:ascii="Courier" w:hAnsi="Courier" w:cs="Courier New"/>
          <w:bCs/>
        </w:rPr>
      </w:pPr>
      <w:r w:rsidRPr="00381225">
        <w:rPr>
          <w:rFonts w:ascii="Courier" w:hAnsi="Courier" w:cs="Courier New"/>
          <w:bCs/>
        </w:rPr>
        <w:t>+--------------------------+---------------------+</w:t>
      </w:r>
    </w:p>
    <w:p w14:paraId="3FD91AE9" w14:textId="5A79076A" w:rsidR="006E156C" w:rsidRDefault="00381225" w:rsidP="00381225">
      <w:pPr>
        <w:spacing w:after="0" w:line="240" w:lineRule="auto"/>
        <w:rPr>
          <w:rFonts w:ascii="Courier" w:hAnsi="Courier" w:cs="Courier New"/>
          <w:bCs/>
        </w:rPr>
      </w:pPr>
      <w:r w:rsidRPr="00381225">
        <w:rPr>
          <w:rFonts w:ascii="Courier" w:hAnsi="Courier" w:cs="Courier New"/>
          <w:bCs/>
        </w:rPr>
        <w:t>9 rows in set (0.00 sec)</w:t>
      </w:r>
    </w:p>
    <w:p w14:paraId="701E4672" w14:textId="77777777" w:rsidR="00381225" w:rsidRPr="00E1151B" w:rsidRDefault="00381225" w:rsidP="00381225">
      <w:pPr>
        <w:spacing w:after="0" w:line="240" w:lineRule="auto"/>
        <w:rPr>
          <w:rFonts w:ascii="Courier" w:hAnsi="Courier" w:cs="Courier New"/>
          <w:bCs/>
        </w:rPr>
      </w:pPr>
    </w:p>
    <w:p w14:paraId="1E65F84D" w14:textId="77777777" w:rsidR="006E156C" w:rsidRDefault="006E156C">
      <w:pPr>
        <w:spacing w:after="0" w:line="240" w:lineRule="auto"/>
      </w:pPr>
      <w:r>
        <w:br w:type="page"/>
      </w:r>
    </w:p>
    <w:p w14:paraId="086B9072" w14:textId="5E7F112E" w:rsidR="00FD71C2" w:rsidRDefault="00FD71C2" w:rsidP="00FD71C2">
      <w:pPr>
        <w:numPr>
          <w:ilvl w:val="0"/>
          <w:numId w:val="15"/>
        </w:numPr>
        <w:spacing w:after="0" w:line="240" w:lineRule="auto"/>
      </w:pPr>
      <w:r>
        <w:lastRenderedPageBreak/>
        <w:t xml:space="preserve">For each quarter, list the full statename, the company name and the division for interviews in locations that match those desired by the student. Hint: what the student wants is stored in the QUARTER table. </w:t>
      </w:r>
    </w:p>
    <w:p w14:paraId="73BDB1B3" w14:textId="4BC2EFF8" w:rsidR="00FD71C2" w:rsidRDefault="00FD71C2" w:rsidP="00FD71C2">
      <w:pPr>
        <w:spacing w:after="0" w:line="240" w:lineRule="auto"/>
      </w:pPr>
      <w:r>
        <w:tab/>
        <w:t xml:space="preserve">Hint: Show the quarter code from quarter.  Show the company name and division from employer. </w:t>
      </w:r>
    </w:p>
    <w:p w14:paraId="7B364A2A" w14:textId="77777777" w:rsidR="00FD71C2" w:rsidRDefault="00FD71C2" w:rsidP="00FD71C2">
      <w:pPr>
        <w:spacing w:after="0" w:line="240" w:lineRule="auto"/>
        <w:rPr>
          <w:rFonts w:ascii="Courier New" w:hAnsi="Courier New" w:cs="Courier New"/>
          <w:sz w:val="20"/>
        </w:rPr>
      </w:pPr>
    </w:p>
    <w:p w14:paraId="50252D65" w14:textId="77777777" w:rsidR="001911BA" w:rsidRPr="001911BA" w:rsidRDefault="001911BA" w:rsidP="001911BA">
      <w:pPr>
        <w:spacing w:after="0" w:line="240" w:lineRule="auto"/>
        <w:rPr>
          <w:rFonts w:ascii="Courier New" w:hAnsi="Courier New" w:cs="Courier New"/>
          <w:sz w:val="20"/>
        </w:rPr>
      </w:pPr>
      <w:r w:rsidRPr="001911BA">
        <w:rPr>
          <w:rFonts w:ascii="Courier New" w:hAnsi="Courier New" w:cs="Courier New"/>
          <w:sz w:val="20"/>
        </w:rPr>
        <w:t>+-------+----------+---------------------------+-------------+------------+</w:t>
      </w:r>
    </w:p>
    <w:p w14:paraId="3D4B48CB" w14:textId="77777777" w:rsidR="001911BA" w:rsidRPr="001911BA" w:rsidRDefault="001911BA" w:rsidP="001911BA">
      <w:pPr>
        <w:spacing w:after="0" w:line="240" w:lineRule="auto"/>
        <w:rPr>
          <w:rFonts w:ascii="Courier New" w:hAnsi="Courier New" w:cs="Courier New"/>
          <w:sz w:val="20"/>
        </w:rPr>
      </w:pPr>
      <w:r w:rsidRPr="001911BA">
        <w:rPr>
          <w:rFonts w:ascii="Courier New" w:hAnsi="Courier New" w:cs="Courier New"/>
          <w:sz w:val="20"/>
        </w:rPr>
        <w:t>| QTR   | State    | Company                   | Division    | Date       |</w:t>
      </w:r>
    </w:p>
    <w:p w14:paraId="0C346A11" w14:textId="77777777" w:rsidR="001911BA" w:rsidRPr="001911BA" w:rsidRDefault="001911BA" w:rsidP="001911BA">
      <w:pPr>
        <w:spacing w:after="0" w:line="240" w:lineRule="auto"/>
        <w:rPr>
          <w:rFonts w:ascii="Courier New" w:hAnsi="Courier New" w:cs="Courier New"/>
          <w:sz w:val="20"/>
        </w:rPr>
      </w:pPr>
      <w:r w:rsidRPr="001911BA">
        <w:rPr>
          <w:rFonts w:ascii="Courier New" w:hAnsi="Courier New" w:cs="Courier New"/>
          <w:sz w:val="20"/>
        </w:rPr>
        <w:t>+-------+----------+---------------------------+-------------+------------+</w:t>
      </w:r>
    </w:p>
    <w:p w14:paraId="51D5CB3E" w14:textId="77777777" w:rsidR="001911BA" w:rsidRPr="001911BA" w:rsidRDefault="001911BA" w:rsidP="001911BA">
      <w:pPr>
        <w:spacing w:after="0" w:line="240" w:lineRule="auto"/>
        <w:rPr>
          <w:rFonts w:ascii="Courier New" w:hAnsi="Courier New" w:cs="Courier New"/>
          <w:sz w:val="20"/>
        </w:rPr>
      </w:pPr>
      <w:r w:rsidRPr="001911BA">
        <w:rPr>
          <w:rFonts w:ascii="Courier New" w:hAnsi="Courier New" w:cs="Courier New"/>
          <w:sz w:val="20"/>
        </w:rPr>
        <w:t>| 20201 | NEW YORK | Rochester Software Design | Development | 2020-07-01 |</w:t>
      </w:r>
    </w:p>
    <w:p w14:paraId="11E2E4CA" w14:textId="77777777" w:rsidR="001911BA" w:rsidRPr="001911BA" w:rsidRDefault="001911BA" w:rsidP="001911BA">
      <w:pPr>
        <w:spacing w:after="0" w:line="240" w:lineRule="auto"/>
        <w:rPr>
          <w:rFonts w:ascii="Courier New" w:hAnsi="Courier New" w:cs="Courier New"/>
          <w:sz w:val="20"/>
        </w:rPr>
      </w:pPr>
      <w:r w:rsidRPr="001911BA">
        <w:rPr>
          <w:rFonts w:ascii="Courier New" w:hAnsi="Courier New" w:cs="Courier New"/>
          <w:sz w:val="20"/>
        </w:rPr>
        <w:t>| 20201 | NEW YORK | Long Island Apps, Inc.    | Development | 2020-08-11 |</w:t>
      </w:r>
    </w:p>
    <w:p w14:paraId="486FD600" w14:textId="77777777" w:rsidR="001911BA" w:rsidRPr="001911BA" w:rsidRDefault="001911BA" w:rsidP="001911BA">
      <w:pPr>
        <w:spacing w:after="0" w:line="240" w:lineRule="auto"/>
        <w:rPr>
          <w:rFonts w:ascii="Courier New" w:hAnsi="Courier New" w:cs="Courier New"/>
          <w:sz w:val="20"/>
        </w:rPr>
      </w:pPr>
      <w:r w:rsidRPr="001911BA">
        <w:rPr>
          <w:rFonts w:ascii="Courier New" w:hAnsi="Courier New" w:cs="Courier New"/>
          <w:sz w:val="20"/>
        </w:rPr>
        <w:t>| 20204 | NEW YORK | Buffalo Software Assoc.   | Payroll     | 2021-04-22 |</w:t>
      </w:r>
    </w:p>
    <w:p w14:paraId="057195D2" w14:textId="77777777" w:rsidR="001911BA" w:rsidRPr="001911BA" w:rsidRDefault="001911BA" w:rsidP="001911BA">
      <w:pPr>
        <w:spacing w:after="0" w:line="240" w:lineRule="auto"/>
        <w:rPr>
          <w:rFonts w:ascii="Courier New" w:hAnsi="Courier New" w:cs="Courier New"/>
          <w:sz w:val="20"/>
        </w:rPr>
      </w:pPr>
      <w:r w:rsidRPr="001911BA">
        <w:rPr>
          <w:rFonts w:ascii="Courier New" w:hAnsi="Courier New" w:cs="Courier New"/>
          <w:sz w:val="20"/>
        </w:rPr>
        <w:t>+-------+----------+---------------------------+-------------+------------+</w:t>
      </w:r>
    </w:p>
    <w:p w14:paraId="7960CFD6" w14:textId="718D4844" w:rsidR="00FD71C2" w:rsidRDefault="001911BA" w:rsidP="001911BA">
      <w:pPr>
        <w:spacing w:after="0" w:line="240" w:lineRule="auto"/>
        <w:rPr>
          <w:rFonts w:ascii="Courier New" w:hAnsi="Courier New" w:cs="Courier New"/>
          <w:sz w:val="20"/>
        </w:rPr>
      </w:pPr>
      <w:r w:rsidRPr="001911BA">
        <w:rPr>
          <w:rFonts w:ascii="Courier New" w:hAnsi="Courier New" w:cs="Courier New"/>
          <w:sz w:val="20"/>
        </w:rPr>
        <w:t>3 rows in set (0.00 sec)</w:t>
      </w:r>
    </w:p>
    <w:p w14:paraId="3EEFE7DE" w14:textId="77777777" w:rsidR="00334144" w:rsidRDefault="00334144" w:rsidP="00FD71C2">
      <w:pPr>
        <w:spacing w:after="0" w:line="240" w:lineRule="auto"/>
        <w:rPr>
          <w:rFonts w:ascii="Courier New" w:hAnsi="Courier New" w:cs="Courier New"/>
          <w:sz w:val="20"/>
        </w:rPr>
      </w:pPr>
    </w:p>
    <w:p w14:paraId="5FBADD6F" w14:textId="77777777" w:rsidR="00FD71C2" w:rsidRDefault="00FD71C2" w:rsidP="00FD71C2">
      <w:pPr>
        <w:spacing w:after="0" w:line="240" w:lineRule="auto"/>
      </w:pPr>
    </w:p>
    <w:p w14:paraId="3B749144" w14:textId="77777777" w:rsidR="0026687D" w:rsidRDefault="0026687D" w:rsidP="00FD71C2">
      <w:pPr>
        <w:spacing w:after="0" w:line="240" w:lineRule="auto"/>
      </w:pPr>
    </w:p>
    <w:p w14:paraId="01F5AC3B" w14:textId="77777777" w:rsidR="0026687D" w:rsidRDefault="0026687D" w:rsidP="00FD71C2">
      <w:pPr>
        <w:spacing w:after="0" w:line="240" w:lineRule="auto"/>
      </w:pPr>
    </w:p>
    <w:p w14:paraId="459B09FE" w14:textId="32591421" w:rsidR="006E156C" w:rsidRDefault="006E156C" w:rsidP="006E156C">
      <w:pPr>
        <w:pStyle w:val="ListParagraph"/>
        <w:numPr>
          <w:ilvl w:val="0"/>
          <w:numId w:val="15"/>
        </w:numPr>
        <w:spacing w:after="0" w:line="240" w:lineRule="auto"/>
      </w:pPr>
      <w:r w:rsidRPr="004603C3">
        <w:t>You</w:t>
      </w:r>
      <w:r>
        <w:t xml:space="preserve"> noticed an inconsistency in the EMPLOYER table.  Change the Company name "Rochester Application Software" to "Rochester Software Design".</w:t>
      </w:r>
    </w:p>
    <w:p w14:paraId="67DB236C" w14:textId="77777777" w:rsidR="006E156C" w:rsidRDefault="006E156C" w:rsidP="006E156C">
      <w:pPr>
        <w:spacing w:after="0" w:line="240" w:lineRule="auto"/>
      </w:pPr>
      <w:r>
        <w:t>Note: This question will change the database and may alter the output seen if previous tasks are rerun.</w:t>
      </w:r>
    </w:p>
    <w:p w14:paraId="78679DC7" w14:textId="77777777" w:rsidR="006E156C" w:rsidRDefault="006E156C" w:rsidP="006E156C">
      <w:pPr>
        <w:spacing w:after="0" w:line="240" w:lineRule="auto"/>
        <w:rPr>
          <w:rFonts w:ascii="Courier New" w:hAnsi="Courier New" w:cs="Courier New"/>
          <w:b/>
          <w:bCs/>
          <w:sz w:val="20"/>
        </w:rPr>
      </w:pPr>
    </w:p>
    <w:p w14:paraId="2D721863" w14:textId="77777777" w:rsidR="0026687D" w:rsidRDefault="0026687D" w:rsidP="006E156C">
      <w:pPr>
        <w:spacing w:after="0" w:line="240" w:lineRule="auto"/>
        <w:rPr>
          <w:rFonts w:ascii="Courier New" w:hAnsi="Courier New" w:cs="Courier New"/>
          <w:sz w:val="20"/>
        </w:rPr>
      </w:pPr>
    </w:p>
    <w:p w14:paraId="0D1E535A" w14:textId="74F23776" w:rsidR="0026687D" w:rsidRPr="0026687D" w:rsidRDefault="0026687D" w:rsidP="0026687D">
      <w:pPr>
        <w:pStyle w:val="BodyTextIndent"/>
      </w:pPr>
      <w:r>
        <w:t>This table is not the output of the question, just verification that it worked.  You only need to write the SQL to make the change in this table.</w:t>
      </w:r>
    </w:p>
    <w:p w14:paraId="3A1CD534" w14:textId="77777777" w:rsidR="006E156C" w:rsidRDefault="006E156C" w:rsidP="006E156C">
      <w:pPr>
        <w:spacing w:after="0" w:line="240" w:lineRule="auto"/>
        <w:rPr>
          <w:rFonts w:ascii="Courier New" w:hAnsi="Courier New" w:cs="Courier New"/>
          <w:sz w:val="20"/>
        </w:rPr>
      </w:pPr>
      <w:r>
        <w:rPr>
          <w:rFonts w:ascii="Courier New" w:hAnsi="Courier New" w:cs="Courier New"/>
          <w:sz w:val="20"/>
        </w:rPr>
        <w:t>mysql&gt; SELECT companyname, address, zipcode</w:t>
      </w:r>
    </w:p>
    <w:p w14:paraId="7F2BF3BE" w14:textId="77777777" w:rsidR="006E156C" w:rsidRDefault="006E156C" w:rsidP="006E156C">
      <w:pPr>
        <w:spacing w:after="0" w:line="240" w:lineRule="auto"/>
        <w:rPr>
          <w:rFonts w:ascii="Courier New" w:hAnsi="Courier New" w:cs="Courier New"/>
          <w:sz w:val="20"/>
        </w:rPr>
      </w:pPr>
      <w:r>
        <w:rPr>
          <w:rFonts w:ascii="Courier New" w:hAnsi="Courier New" w:cs="Courier New"/>
          <w:sz w:val="20"/>
        </w:rPr>
        <w:t xml:space="preserve">    -&gt;   FROM employer</w:t>
      </w:r>
    </w:p>
    <w:p w14:paraId="5432C7A5" w14:textId="77777777" w:rsidR="006E156C" w:rsidRDefault="006E156C" w:rsidP="006E156C">
      <w:pPr>
        <w:spacing w:after="0" w:line="240" w:lineRule="auto"/>
        <w:rPr>
          <w:rFonts w:ascii="Courier New" w:hAnsi="Courier New" w:cs="Courier New"/>
          <w:sz w:val="20"/>
        </w:rPr>
      </w:pPr>
      <w:r>
        <w:rPr>
          <w:rFonts w:ascii="Courier New" w:hAnsi="Courier New" w:cs="Courier New"/>
          <w:sz w:val="20"/>
        </w:rPr>
        <w:t xml:space="preserve">    -&gt;   WHERE companyname LIKE "rochester%";</w:t>
      </w:r>
    </w:p>
    <w:p w14:paraId="1C1EFF55" w14:textId="77777777" w:rsidR="006E156C" w:rsidRDefault="006E156C" w:rsidP="006E156C">
      <w:pPr>
        <w:spacing w:after="0" w:line="240" w:lineRule="auto"/>
        <w:rPr>
          <w:rFonts w:ascii="Courier New" w:hAnsi="Courier New" w:cs="Courier New"/>
          <w:sz w:val="20"/>
        </w:rPr>
      </w:pPr>
      <w:r>
        <w:rPr>
          <w:rFonts w:ascii="Courier New" w:hAnsi="Courier New" w:cs="Courier New"/>
          <w:sz w:val="20"/>
        </w:rPr>
        <w:t>+---------------------------+-----------------+---------+</w:t>
      </w:r>
    </w:p>
    <w:p w14:paraId="6C362496" w14:textId="77777777" w:rsidR="006E156C" w:rsidRDefault="006E156C" w:rsidP="006E156C">
      <w:pPr>
        <w:spacing w:after="0" w:line="240" w:lineRule="auto"/>
        <w:rPr>
          <w:rFonts w:ascii="Courier New" w:hAnsi="Courier New" w:cs="Courier New"/>
          <w:sz w:val="20"/>
        </w:rPr>
      </w:pPr>
      <w:r>
        <w:rPr>
          <w:rFonts w:ascii="Courier New" w:hAnsi="Courier New" w:cs="Courier New"/>
          <w:sz w:val="20"/>
        </w:rPr>
        <w:t>| companyname               | address         | zipcode |</w:t>
      </w:r>
    </w:p>
    <w:p w14:paraId="74267DFC" w14:textId="77777777" w:rsidR="006E156C" w:rsidRDefault="006E156C" w:rsidP="006E156C">
      <w:pPr>
        <w:spacing w:after="0" w:line="240" w:lineRule="auto"/>
        <w:rPr>
          <w:rFonts w:ascii="Courier New" w:hAnsi="Courier New" w:cs="Courier New"/>
          <w:sz w:val="20"/>
        </w:rPr>
      </w:pPr>
      <w:r>
        <w:rPr>
          <w:rFonts w:ascii="Courier New" w:hAnsi="Courier New" w:cs="Courier New"/>
          <w:sz w:val="20"/>
        </w:rPr>
        <w:t>+---------------------------+-----------------+---------+</w:t>
      </w:r>
    </w:p>
    <w:p w14:paraId="03BC112E" w14:textId="77777777" w:rsidR="006E156C" w:rsidRDefault="006E156C" w:rsidP="006E156C">
      <w:pPr>
        <w:spacing w:after="0" w:line="240" w:lineRule="auto"/>
        <w:rPr>
          <w:rFonts w:ascii="Courier New" w:hAnsi="Courier New" w:cs="Courier New"/>
          <w:sz w:val="20"/>
        </w:rPr>
      </w:pPr>
      <w:r>
        <w:rPr>
          <w:rFonts w:ascii="Courier New" w:hAnsi="Courier New" w:cs="Courier New"/>
          <w:sz w:val="20"/>
        </w:rPr>
        <w:t>| Rochester Software Design | 16 Broad Street |   14621 |</w:t>
      </w:r>
    </w:p>
    <w:p w14:paraId="60EBC316" w14:textId="77777777" w:rsidR="006E156C" w:rsidRDefault="006E156C" w:rsidP="006E156C">
      <w:pPr>
        <w:spacing w:after="0" w:line="240" w:lineRule="auto"/>
        <w:rPr>
          <w:rFonts w:ascii="Courier New" w:hAnsi="Courier New" w:cs="Courier New"/>
          <w:sz w:val="20"/>
        </w:rPr>
      </w:pPr>
      <w:r>
        <w:rPr>
          <w:rFonts w:ascii="Courier New" w:hAnsi="Courier New" w:cs="Courier New"/>
          <w:sz w:val="20"/>
        </w:rPr>
        <w:t>| Rochester Software Design | 16 Broad Street |   14621 |</w:t>
      </w:r>
    </w:p>
    <w:p w14:paraId="4FA817BB" w14:textId="77777777" w:rsidR="006E156C" w:rsidRDefault="006E156C" w:rsidP="006E156C">
      <w:pPr>
        <w:spacing w:after="0" w:line="240" w:lineRule="auto"/>
        <w:rPr>
          <w:rFonts w:ascii="Courier New" w:hAnsi="Courier New" w:cs="Courier New"/>
          <w:sz w:val="20"/>
        </w:rPr>
      </w:pPr>
      <w:r>
        <w:rPr>
          <w:rFonts w:ascii="Courier New" w:hAnsi="Courier New" w:cs="Courier New"/>
          <w:sz w:val="20"/>
        </w:rPr>
        <w:t>+---------------------------+-----------------+---------+</w:t>
      </w:r>
    </w:p>
    <w:p w14:paraId="007B7BD5" w14:textId="29183C86" w:rsidR="006E156C" w:rsidRPr="00334144" w:rsidRDefault="006E156C" w:rsidP="00B732C6">
      <w:pPr>
        <w:spacing w:after="0" w:line="240" w:lineRule="auto"/>
        <w:rPr>
          <w:rFonts w:ascii="Courier New" w:hAnsi="Courier New" w:cs="Courier New"/>
          <w:sz w:val="20"/>
        </w:rPr>
      </w:pPr>
      <w:r>
        <w:rPr>
          <w:rFonts w:ascii="Courier New" w:hAnsi="Courier New" w:cs="Courier New"/>
          <w:sz w:val="20"/>
        </w:rPr>
        <w:t>2 rows in set (0.00 sec)</w:t>
      </w:r>
    </w:p>
    <w:sectPr w:rsidR="006E156C" w:rsidRPr="00334144" w:rsidSect="001767B0">
      <w:headerReference w:type="default" r:id="rId9"/>
      <w:footerReference w:type="default" r:id="rId10"/>
      <w:pgSz w:w="12240" w:h="15840"/>
      <w:pgMar w:top="1987"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D10B8B" w14:textId="77777777" w:rsidR="00567803" w:rsidRDefault="00567803" w:rsidP="00F32B11">
      <w:pPr>
        <w:spacing w:after="0" w:line="240" w:lineRule="auto"/>
      </w:pPr>
      <w:r>
        <w:separator/>
      </w:r>
    </w:p>
  </w:endnote>
  <w:endnote w:type="continuationSeparator" w:id="0">
    <w:p w14:paraId="6719FD07" w14:textId="77777777" w:rsidR="00567803" w:rsidRDefault="00567803" w:rsidP="00F32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E1132" w14:textId="38456446" w:rsidR="00CE29A8" w:rsidRPr="006D4306" w:rsidRDefault="00CE29A8" w:rsidP="00CE29A8">
    <w:pPr>
      <w:pStyle w:val="Text"/>
      <w:pBdr>
        <w:top w:val="single" w:sz="4" w:space="1" w:color="auto"/>
      </w:pBdr>
      <w:tabs>
        <w:tab w:val="center" w:pos="4680"/>
        <w:tab w:val="left" w:pos="5663"/>
        <w:tab w:val="right" w:pos="9000"/>
      </w:tabs>
      <w:rPr>
        <w:rFonts w:ascii="Calibri Light" w:hAnsi="Calibri Light"/>
        <w:sz w:val="18"/>
        <w:szCs w:val="18"/>
      </w:rPr>
    </w:pPr>
    <w:r w:rsidRPr="006D4306">
      <w:rPr>
        <w:rFonts w:ascii="Calibri Light" w:hAnsi="Calibri Light"/>
        <w:sz w:val="18"/>
        <w:szCs w:val="18"/>
      </w:rPr>
      <w:t>ISTE-230 – Introduction to Database and Data Modeling</w:t>
    </w:r>
    <w:r w:rsidRPr="006D4306">
      <w:rPr>
        <w:rFonts w:ascii="Calibri Light" w:hAnsi="Calibri Light"/>
        <w:sz w:val="18"/>
        <w:szCs w:val="18"/>
      </w:rPr>
      <w:tab/>
    </w:r>
    <w:r w:rsidRPr="006D4306">
      <w:rPr>
        <w:rFonts w:ascii="Calibri Light" w:hAnsi="Calibri Light"/>
        <w:sz w:val="18"/>
        <w:szCs w:val="18"/>
      </w:rPr>
      <w:tab/>
    </w:r>
    <w:r>
      <w:rPr>
        <w:rFonts w:ascii="Calibri Light" w:hAnsi="Calibri Light"/>
        <w:sz w:val="18"/>
        <w:szCs w:val="18"/>
      </w:rPr>
      <w:tab/>
    </w:r>
    <w:r w:rsidRPr="006D4306">
      <w:rPr>
        <w:rFonts w:ascii="Calibri Light" w:hAnsi="Calibri Light"/>
        <w:sz w:val="18"/>
        <w:szCs w:val="18"/>
      </w:rPr>
      <w:t xml:space="preserve">Page </w:t>
    </w:r>
    <w:r w:rsidRPr="006D4306">
      <w:rPr>
        <w:rFonts w:ascii="Calibri Light" w:hAnsi="Calibri Light"/>
        <w:sz w:val="18"/>
        <w:szCs w:val="18"/>
      </w:rPr>
      <w:fldChar w:fldCharType="begin"/>
    </w:r>
    <w:r w:rsidRPr="006D4306">
      <w:rPr>
        <w:rFonts w:ascii="Calibri Light" w:hAnsi="Calibri Light"/>
        <w:sz w:val="18"/>
        <w:szCs w:val="18"/>
      </w:rPr>
      <w:instrText xml:space="preserve"> PAGE </w:instrText>
    </w:r>
    <w:r w:rsidRPr="006D4306">
      <w:rPr>
        <w:rFonts w:ascii="Calibri Light" w:hAnsi="Calibri Light"/>
        <w:sz w:val="18"/>
        <w:szCs w:val="18"/>
      </w:rPr>
      <w:fldChar w:fldCharType="separate"/>
    </w:r>
    <w:r w:rsidR="00CB1072">
      <w:rPr>
        <w:rFonts w:ascii="Calibri Light" w:hAnsi="Calibri Light"/>
        <w:noProof/>
        <w:sz w:val="18"/>
        <w:szCs w:val="18"/>
      </w:rPr>
      <w:t>6</w:t>
    </w:r>
    <w:r w:rsidRPr="006D4306">
      <w:rPr>
        <w:rFonts w:ascii="Calibri Light" w:hAnsi="Calibri Light"/>
        <w:sz w:val="18"/>
        <w:szCs w:val="18"/>
      </w:rPr>
      <w:fldChar w:fldCharType="end"/>
    </w:r>
    <w:r w:rsidRPr="006D4306">
      <w:rPr>
        <w:rFonts w:ascii="Calibri Light" w:hAnsi="Calibri Light"/>
        <w:sz w:val="18"/>
        <w:szCs w:val="18"/>
      </w:rPr>
      <w:t xml:space="preserve"> of </w:t>
    </w:r>
    <w:r w:rsidRPr="006D4306">
      <w:rPr>
        <w:rFonts w:ascii="Calibri Light" w:hAnsi="Calibri Light"/>
        <w:sz w:val="18"/>
        <w:szCs w:val="18"/>
      </w:rPr>
      <w:fldChar w:fldCharType="begin"/>
    </w:r>
    <w:r w:rsidRPr="006D4306">
      <w:rPr>
        <w:rFonts w:ascii="Calibri Light" w:hAnsi="Calibri Light"/>
        <w:sz w:val="18"/>
        <w:szCs w:val="18"/>
      </w:rPr>
      <w:instrText xml:space="preserve"> NUMPAGES </w:instrText>
    </w:r>
    <w:r w:rsidRPr="006D4306">
      <w:rPr>
        <w:rFonts w:ascii="Calibri Light" w:hAnsi="Calibri Light"/>
        <w:sz w:val="18"/>
        <w:szCs w:val="18"/>
      </w:rPr>
      <w:fldChar w:fldCharType="separate"/>
    </w:r>
    <w:r w:rsidR="00CB1072">
      <w:rPr>
        <w:rFonts w:ascii="Calibri Light" w:hAnsi="Calibri Light"/>
        <w:noProof/>
        <w:sz w:val="18"/>
        <w:szCs w:val="18"/>
      </w:rPr>
      <w:t>6</w:t>
    </w:r>
    <w:r w:rsidRPr="006D4306">
      <w:rPr>
        <w:rFonts w:ascii="Calibri Light" w:hAnsi="Calibri Light"/>
        <w:noProof/>
        <w:sz w:val="18"/>
        <w:szCs w:val="18"/>
      </w:rPr>
      <w:fldChar w:fldCharType="end"/>
    </w:r>
  </w:p>
  <w:p w14:paraId="5DF34191" w14:textId="0A7857D0" w:rsidR="00134B58" w:rsidRPr="00CE29A8" w:rsidRDefault="00CE29A8" w:rsidP="00CE29A8">
    <w:pPr>
      <w:pStyle w:val="Text"/>
      <w:tabs>
        <w:tab w:val="left" w:pos="3206"/>
      </w:tabs>
      <w:rPr>
        <w:rFonts w:ascii="Calibri Light" w:hAnsi="Calibri Light"/>
        <w:sz w:val="18"/>
        <w:szCs w:val="18"/>
      </w:rPr>
    </w:pPr>
    <w:r w:rsidRPr="006D4306">
      <w:rPr>
        <w:rFonts w:ascii="Calibri Light" w:hAnsi="Calibri Light"/>
        <w:sz w:val="18"/>
        <w:szCs w:val="18"/>
      </w:rPr>
      <w:t>©Elissa Weeden,</w:t>
    </w:r>
    <w:r>
      <w:rPr>
        <w:rFonts w:ascii="Calibri Light" w:hAnsi="Calibri Light"/>
        <w:sz w:val="18"/>
        <w:szCs w:val="18"/>
      </w:rPr>
      <w:t xml:space="preserve"> Andrew Distasi 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B6F478" w14:textId="77777777" w:rsidR="00567803" w:rsidRDefault="00567803" w:rsidP="00F32B11">
      <w:pPr>
        <w:spacing w:after="0" w:line="240" w:lineRule="auto"/>
      </w:pPr>
      <w:r>
        <w:separator/>
      </w:r>
    </w:p>
  </w:footnote>
  <w:footnote w:type="continuationSeparator" w:id="0">
    <w:p w14:paraId="7350EDA6" w14:textId="77777777" w:rsidR="00567803" w:rsidRDefault="00567803" w:rsidP="00F32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17E59" w14:textId="2ED59094" w:rsidR="001C4043" w:rsidRPr="00134B58" w:rsidRDefault="00134B58" w:rsidP="00134B58">
    <w:pPr>
      <w:pStyle w:val="Header"/>
      <w:rPr>
        <w:rStyle w:val="BookTitle"/>
        <w:b w:val="0"/>
        <w:bCs w:val="0"/>
        <w:smallCaps w:val="0"/>
        <w:spacing w:val="0"/>
      </w:rPr>
    </w:pPr>
    <w:r w:rsidRPr="0096197C">
      <w:rPr>
        <w:noProof/>
      </w:rPr>
      <w:drawing>
        <wp:inline distT="0" distB="0" distL="0" distR="0" wp14:anchorId="52183D01" wp14:editId="06E934E5">
          <wp:extent cx="4707714" cy="56749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317333" cy="6409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C69AD"/>
    <w:multiLevelType w:val="hybridMultilevel"/>
    <w:tmpl w:val="CB40F886"/>
    <w:lvl w:ilvl="0" w:tplc="0409000F">
      <w:start w:val="1"/>
      <w:numFmt w:val="decimal"/>
      <w:lvlText w:val="%1."/>
      <w:lvlJc w:val="left"/>
      <w:pPr>
        <w:ind w:left="720" w:hanging="360"/>
      </w:pPr>
    </w:lvl>
    <w:lvl w:ilvl="1" w:tplc="9AA2D596">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001FB"/>
    <w:multiLevelType w:val="hybridMultilevel"/>
    <w:tmpl w:val="18A86A2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F8618D0"/>
    <w:multiLevelType w:val="multilevel"/>
    <w:tmpl w:val="8AFEA88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52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600"/>
        </w:tabs>
        <w:ind w:left="3240" w:hanging="360"/>
      </w:pPr>
      <w:rPr>
        <w:rFonts w:hint="default"/>
      </w:rPr>
    </w:lvl>
  </w:abstractNum>
  <w:abstractNum w:abstractNumId="3" w15:restartNumberingAfterBreak="0">
    <w:nsid w:val="299452C3"/>
    <w:multiLevelType w:val="hybridMultilevel"/>
    <w:tmpl w:val="2292B930"/>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BBB60F2"/>
    <w:multiLevelType w:val="hybridMultilevel"/>
    <w:tmpl w:val="0D98BCD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20291B"/>
    <w:multiLevelType w:val="hybridMultilevel"/>
    <w:tmpl w:val="260CFA66"/>
    <w:lvl w:ilvl="0" w:tplc="0409000F">
      <w:start w:val="1"/>
      <w:numFmt w:val="decimal"/>
      <w:lvlText w:val="%1."/>
      <w:lvlJc w:val="left"/>
      <w:pPr>
        <w:ind w:left="720" w:hanging="360"/>
      </w:pPr>
    </w:lvl>
    <w:lvl w:ilvl="1" w:tplc="9AA2D596">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817194"/>
    <w:multiLevelType w:val="hybridMultilevel"/>
    <w:tmpl w:val="0A1AF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B37E89"/>
    <w:multiLevelType w:val="hybridMultilevel"/>
    <w:tmpl w:val="2F9031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E2E30AD"/>
    <w:multiLevelType w:val="hybridMultilevel"/>
    <w:tmpl w:val="B97A2006"/>
    <w:lvl w:ilvl="0" w:tplc="6582A6A2">
      <w:start w:val="1"/>
      <w:numFmt w:val="decimal"/>
      <w:pStyle w:val="Question"/>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E96FC52">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2336B71"/>
    <w:multiLevelType w:val="multilevel"/>
    <w:tmpl w:val="382C81E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0" w15:restartNumberingAfterBreak="0">
    <w:nsid w:val="444E1BA1"/>
    <w:multiLevelType w:val="hybridMultilevel"/>
    <w:tmpl w:val="3894080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3D6723"/>
    <w:multiLevelType w:val="hybridMultilevel"/>
    <w:tmpl w:val="E0D04A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D670EDB"/>
    <w:multiLevelType w:val="hybridMultilevel"/>
    <w:tmpl w:val="8E140D88"/>
    <w:lvl w:ilvl="0" w:tplc="0409000F">
      <w:start w:val="1"/>
      <w:numFmt w:val="decimal"/>
      <w:lvlText w:val="%1."/>
      <w:lvlJc w:val="left"/>
      <w:pPr>
        <w:ind w:left="720" w:hanging="360"/>
      </w:pPr>
    </w:lvl>
    <w:lvl w:ilvl="1" w:tplc="9AA2D596">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A7450B"/>
    <w:multiLevelType w:val="hybridMultilevel"/>
    <w:tmpl w:val="313E5CCA"/>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3945859"/>
    <w:multiLevelType w:val="hybridMultilevel"/>
    <w:tmpl w:val="2154D832"/>
    <w:lvl w:ilvl="0" w:tplc="92AA170A">
      <w:start w:val="1"/>
      <w:numFmt w:val="decimal"/>
      <w:pStyle w:val="question0"/>
      <w:lvlText w:val="%1."/>
      <w:lvlJc w:val="left"/>
      <w:pPr>
        <w:tabs>
          <w:tab w:val="num" w:pos="720"/>
        </w:tabs>
        <w:ind w:left="720" w:hanging="360"/>
      </w:pPr>
      <w:rPr>
        <w:rFonts w:hint="default"/>
      </w:rPr>
    </w:lvl>
    <w:lvl w:ilvl="1" w:tplc="04090019">
      <w:start w:val="1"/>
      <w:numFmt w:val="upp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7D4A4E"/>
    <w:multiLevelType w:val="hybridMultilevel"/>
    <w:tmpl w:val="C5DE4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B56B4D"/>
    <w:multiLevelType w:val="hybridMultilevel"/>
    <w:tmpl w:val="5816D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12"/>
  </w:num>
  <w:num w:numId="4">
    <w:abstractNumId w:val="13"/>
  </w:num>
  <w:num w:numId="5">
    <w:abstractNumId w:val="9"/>
  </w:num>
  <w:num w:numId="6">
    <w:abstractNumId w:val="4"/>
  </w:num>
  <w:num w:numId="7">
    <w:abstractNumId w:val="10"/>
  </w:num>
  <w:num w:numId="8">
    <w:abstractNumId w:val="0"/>
  </w:num>
  <w:num w:numId="9">
    <w:abstractNumId w:val="5"/>
  </w:num>
  <w:num w:numId="10">
    <w:abstractNumId w:val="3"/>
  </w:num>
  <w:num w:numId="11">
    <w:abstractNumId w:val="7"/>
  </w:num>
  <w:num w:numId="12">
    <w:abstractNumId w:val="1"/>
  </w:num>
  <w:num w:numId="13">
    <w:abstractNumId w:val="11"/>
  </w:num>
  <w:num w:numId="14">
    <w:abstractNumId w:val="15"/>
  </w:num>
  <w:num w:numId="15">
    <w:abstractNumId w:val="2"/>
  </w:num>
  <w:num w:numId="16">
    <w:abstractNumId w:val="6"/>
  </w:num>
  <w:num w:numId="17">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D8A"/>
    <w:rsid w:val="000021E4"/>
    <w:rsid w:val="00003DBC"/>
    <w:rsid w:val="00006EA7"/>
    <w:rsid w:val="00011A44"/>
    <w:rsid w:val="00030CE2"/>
    <w:rsid w:val="00034F7E"/>
    <w:rsid w:val="000365B5"/>
    <w:rsid w:val="00036C7C"/>
    <w:rsid w:val="00040A98"/>
    <w:rsid w:val="00054C6B"/>
    <w:rsid w:val="00065228"/>
    <w:rsid w:val="0006700B"/>
    <w:rsid w:val="000846D4"/>
    <w:rsid w:val="000C615E"/>
    <w:rsid w:val="000D44AE"/>
    <w:rsid w:val="000D4CEB"/>
    <w:rsid w:val="000E1461"/>
    <w:rsid w:val="000E44E3"/>
    <w:rsid w:val="000E46AF"/>
    <w:rsid w:val="000E52D1"/>
    <w:rsid w:val="000F0BD0"/>
    <w:rsid w:val="000F1B64"/>
    <w:rsid w:val="000F44A1"/>
    <w:rsid w:val="00105488"/>
    <w:rsid w:val="001201A7"/>
    <w:rsid w:val="001340BF"/>
    <w:rsid w:val="00134A2B"/>
    <w:rsid w:val="00134B58"/>
    <w:rsid w:val="00147E45"/>
    <w:rsid w:val="00152834"/>
    <w:rsid w:val="0015719D"/>
    <w:rsid w:val="00173B8D"/>
    <w:rsid w:val="001744C7"/>
    <w:rsid w:val="001767B0"/>
    <w:rsid w:val="00183063"/>
    <w:rsid w:val="001908EA"/>
    <w:rsid w:val="001911BA"/>
    <w:rsid w:val="001C4043"/>
    <w:rsid w:val="001D0A72"/>
    <w:rsid w:val="001E0335"/>
    <w:rsid w:val="001F5019"/>
    <w:rsid w:val="001F68BD"/>
    <w:rsid w:val="00212513"/>
    <w:rsid w:val="002231F3"/>
    <w:rsid w:val="00247110"/>
    <w:rsid w:val="00247ED9"/>
    <w:rsid w:val="0026687D"/>
    <w:rsid w:val="00274AC9"/>
    <w:rsid w:val="00280489"/>
    <w:rsid w:val="002839BA"/>
    <w:rsid w:val="002A2405"/>
    <w:rsid w:val="002A5D6E"/>
    <w:rsid w:val="002B4FBD"/>
    <w:rsid w:val="002B652B"/>
    <w:rsid w:val="002C6995"/>
    <w:rsid w:val="002D233D"/>
    <w:rsid w:val="002D610E"/>
    <w:rsid w:val="002E285A"/>
    <w:rsid w:val="002E47CA"/>
    <w:rsid w:val="00310F5D"/>
    <w:rsid w:val="003202C3"/>
    <w:rsid w:val="00334144"/>
    <w:rsid w:val="003420AB"/>
    <w:rsid w:val="00350FA1"/>
    <w:rsid w:val="003664A2"/>
    <w:rsid w:val="00371CD5"/>
    <w:rsid w:val="00381225"/>
    <w:rsid w:val="00386602"/>
    <w:rsid w:val="003A53D7"/>
    <w:rsid w:val="003C0BA5"/>
    <w:rsid w:val="003D3A62"/>
    <w:rsid w:val="003E5BC3"/>
    <w:rsid w:val="003E7698"/>
    <w:rsid w:val="003F2EAD"/>
    <w:rsid w:val="00422A8A"/>
    <w:rsid w:val="00435FF1"/>
    <w:rsid w:val="004555CF"/>
    <w:rsid w:val="004736E7"/>
    <w:rsid w:val="004D07AB"/>
    <w:rsid w:val="004D2766"/>
    <w:rsid w:val="004E0D62"/>
    <w:rsid w:val="004E4A4C"/>
    <w:rsid w:val="004E5397"/>
    <w:rsid w:val="004E757D"/>
    <w:rsid w:val="00514958"/>
    <w:rsid w:val="005332A1"/>
    <w:rsid w:val="00543727"/>
    <w:rsid w:val="00544A34"/>
    <w:rsid w:val="00567631"/>
    <w:rsid w:val="00567803"/>
    <w:rsid w:val="00571AE1"/>
    <w:rsid w:val="005B593F"/>
    <w:rsid w:val="005C5C39"/>
    <w:rsid w:val="005D5CE7"/>
    <w:rsid w:val="005E02BF"/>
    <w:rsid w:val="005E6C0A"/>
    <w:rsid w:val="005F6573"/>
    <w:rsid w:val="00620D89"/>
    <w:rsid w:val="00630C2A"/>
    <w:rsid w:val="0063564B"/>
    <w:rsid w:val="0063696E"/>
    <w:rsid w:val="00637034"/>
    <w:rsid w:val="00637F0B"/>
    <w:rsid w:val="006470E2"/>
    <w:rsid w:val="00655D09"/>
    <w:rsid w:val="00664B7E"/>
    <w:rsid w:val="00674808"/>
    <w:rsid w:val="006756B0"/>
    <w:rsid w:val="00675853"/>
    <w:rsid w:val="0068636C"/>
    <w:rsid w:val="00687556"/>
    <w:rsid w:val="00696CBE"/>
    <w:rsid w:val="00697371"/>
    <w:rsid w:val="006B313B"/>
    <w:rsid w:val="006C785F"/>
    <w:rsid w:val="006D5BA8"/>
    <w:rsid w:val="006E156C"/>
    <w:rsid w:val="006E3255"/>
    <w:rsid w:val="006F5210"/>
    <w:rsid w:val="006F7F73"/>
    <w:rsid w:val="00704437"/>
    <w:rsid w:val="00704F23"/>
    <w:rsid w:val="00706D6A"/>
    <w:rsid w:val="00710E48"/>
    <w:rsid w:val="00714EA0"/>
    <w:rsid w:val="00715CCC"/>
    <w:rsid w:val="007178EE"/>
    <w:rsid w:val="0072484B"/>
    <w:rsid w:val="00725284"/>
    <w:rsid w:val="00752BDA"/>
    <w:rsid w:val="007532B5"/>
    <w:rsid w:val="00754447"/>
    <w:rsid w:val="00755D6E"/>
    <w:rsid w:val="007572A7"/>
    <w:rsid w:val="0076655F"/>
    <w:rsid w:val="00773A77"/>
    <w:rsid w:val="007A273A"/>
    <w:rsid w:val="007A6700"/>
    <w:rsid w:val="007C5A8A"/>
    <w:rsid w:val="007D1BAC"/>
    <w:rsid w:val="007D64A3"/>
    <w:rsid w:val="007E26FE"/>
    <w:rsid w:val="007E5239"/>
    <w:rsid w:val="007F2C71"/>
    <w:rsid w:val="00804F29"/>
    <w:rsid w:val="00827937"/>
    <w:rsid w:val="00847E31"/>
    <w:rsid w:val="00864315"/>
    <w:rsid w:val="00871BD3"/>
    <w:rsid w:val="0087447B"/>
    <w:rsid w:val="008A2F13"/>
    <w:rsid w:val="008B3B3E"/>
    <w:rsid w:val="008B662B"/>
    <w:rsid w:val="008C6783"/>
    <w:rsid w:val="008D7204"/>
    <w:rsid w:val="008E0CBF"/>
    <w:rsid w:val="008F12C0"/>
    <w:rsid w:val="009038D8"/>
    <w:rsid w:val="0092330C"/>
    <w:rsid w:val="009313FE"/>
    <w:rsid w:val="00967318"/>
    <w:rsid w:val="009705DD"/>
    <w:rsid w:val="00984E53"/>
    <w:rsid w:val="00987C26"/>
    <w:rsid w:val="009927C8"/>
    <w:rsid w:val="0099314B"/>
    <w:rsid w:val="009A0CEF"/>
    <w:rsid w:val="009A2D36"/>
    <w:rsid w:val="009A7878"/>
    <w:rsid w:val="009C3BE9"/>
    <w:rsid w:val="009E1964"/>
    <w:rsid w:val="009E4FE7"/>
    <w:rsid w:val="009F111E"/>
    <w:rsid w:val="00A10185"/>
    <w:rsid w:val="00A20613"/>
    <w:rsid w:val="00A50B68"/>
    <w:rsid w:val="00A62677"/>
    <w:rsid w:val="00A62CC9"/>
    <w:rsid w:val="00A7164E"/>
    <w:rsid w:val="00A82A47"/>
    <w:rsid w:val="00AA6E42"/>
    <w:rsid w:val="00AC3792"/>
    <w:rsid w:val="00AD497B"/>
    <w:rsid w:val="00AE253C"/>
    <w:rsid w:val="00B059C8"/>
    <w:rsid w:val="00B10223"/>
    <w:rsid w:val="00B11EE6"/>
    <w:rsid w:val="00B51137"/>
    <w:rsid w:val="00B524BC"/>
    <w:rsid w:val="00B60B47"/>
    <w:rsid w:val="00B732C6"/>
    <w:rsid w:val="00B8065A"/>
    <w:rsid w:val="00B95A72"/>
    <w:rsid w:val="00BB26A1"/>
    <w:rsid w:val="00BB5B8A"/>
    <w:rsid w:val="00BB797E"/>
    <w:rsid w:val="00BC6D5E"/>
    <w:rsid w:val="00BC794B"/>
    <w:rsid w:val="00BC7EE7"/>
    <w:rsid w:val="00BD7D19"/>
    <w:rsid w:val="00BE3A9F"/>
    <w:rsid w:val="00BF54F9"/>
    <w:rsid w:val="00C225B6"/>
    <w:rsid w:val="00C23DD7"/>
    <w:rsid w:val="00C30BE0"/>
    <w:rsid w:val="00C3413C"/>
    <w:rsid w:val="00C41D28"/>
    <w:rsid w:val="00C5210C"/>
    <w:rsid w:val="00C5447A"/>
    <w:rsid w:val="00C5496B"/>
    <w:rsid w:val="00C72824"/>
    <w:rsid w:val="00C8733F"/>
    <w:rsid w:val="00C905FB"/>
    <w:rsid w:val="00CA0FAB"/>
    <w:rsid w:val="00CA5567"/>
    <w:rsid w:val="00CA6B53"/>
    <w:rsid w:val="00CB1072"/>
    <w:rsid w:val="00CB1D8A"/>
    <w:rsid w:val="00CD4935"/>
    <w:rsid w:val="00CE29A8"/>
    <w:rsid w:val="00CE3CFD"/>
    <w:rsid w:val="00CE5C13"/>
    <w:rsid w:val="00D079E8"/>
    <w:rsid w:val="00D1565C"/>
    <w:rsid w:val="00D20869"/>
    <w:rsid w:val="00D21569"/>
    <w:rsid w:val="00D2321D"/>
    <w:rsid w:val="00D557F0"/>
    <w:rsid w:val="00D57EA8"/>
    <w:rsid w:val="00D65F1A"/>
    <w:rsid w:val="00D80702"/>
    <w:rsid w:val="00D80906"/>
    <w:rsid w:val="00D90719"/>
    <w:rsid w:val="00D91447"/>
    <w:rsid w:val="00D94904"/>
    <w:rsid w:val="00DA2B02"/>
    <w:rsid w:val="00DA3F48"/>
    <w:rsid w:val="00DB00C8"/>
    <w:rsid w:val="00DD172B"/>
    <w:rsid w:val="00DE7FA8"/>
    <w:rsid w:val="00DF6F0C"/>
    <w:rsid w:val="00E02F8D"/>
    <w:rsid w:val="00E10691"/>
    <w:rsid w:val="00E1245F"/>
    <w:rsid w:val="00E124DF"/>
    <w:rsid w:val="00E14E87"/>
    <w:rsid w:val="00E234B7"/>
    <w:rsid w:val="00E32A1E"/>
    <w:rsid w:val="00E3619B"/>
    <w:rsid w:val="00E442E5"/>
    <w:rsid w:val="00E64FB8"/>
    <w:rsid w:val="00E6747D"/>
    <w:rsid w:val="00E6778F"/>
    <w:rsid w:val="00E75066"/>
    <w:rsid w:val="00E87022"/>
    <w:rsid w:val="00E9215E"/>
    <w:rsid w:val="00E96585"/>
    <w:rsid w:val="00EA070A"/>
    <w:rsid w:val="00EA3164"/>
    <w:rsid w:val="00EC00A3"/>
    <w:rsid w:val="00EC632D"/>
    <w:rsid w:val="00ED5AB2"/>
    <w:rsid w:val="00EE1CC3"/>
    <w:rsid w:val="00EE57E2"/>
    <w:rsid w:val="00F07406"/>
    <w:rsid w:val="00F242F9"/>
    <w:rsid w:val="00F24D26"/>
    <w:rsid w:val="00F32B11"/>
    <w:rsid w:val="00F35017"/>
    <w:rsid w:val="00F431C3"/>
    <w:rsid w:val="00F77FAE"/>
    <w:rsid w:val="00F829AD"/>
    <w:rsid w:val="00F85A0F"/>
    <w:rsid w:val="00F85AF8"/>
    <w:rsid w:val="00F93C78"/>
    <w:rsid w:val="00F976EF"/>
    <w:rsid w:val="00FA1372"/>
    <w:rsid w:val="00FB4755"/>
    <w:rsid w:val="00FC0ED2"/>
    <w:rsid w:val="00FD26B8"/>
    <w:rsid w:val="00FD71C2"/>
    <w:rsid w:val="00FE48CB"/>
    <w:rsid w:val="00FE70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42551B"/>
  <w15:docId w15:val="{51CA1B4A-2C7F-4E1A-8322-B2AAA444D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878"/>
    <w:pPr>
      <w:spacing w:after="200" w:line="276" w:lineRule="auto"/>
    </w:pPr>
    <w:rPr>
      <w:sz w:val="22"/>
      <w:szCs w:val="22"/>
    </w:rPr>
  </w:style>
  <w:style w:type="paragraph" w:styleId="Heading1">
    <w:name w:val="heading 1"/>
    <w:basedOn w:val="Normal"/>
    <w:next w:val="Normal"/>
    <w:link w:val="Heading1Char"/>
    <w:qFormat/>
    <w:rsid w:val="002839BA"/>
    <w:pPr>
      <w:keepNext/>
      <w:keepLines/>
      <w:spacing w:before="360" w:after="0"/>
      <w:outlineLvl w:val="0"/>
    </w:pPr>
    <w:rPr>
      <w:rFonts w:ascii="Cambria" w:eastAsia="MS Gothic" w:hAnsi="Cambria"/>
      <w:b/>
      <w:bCs/>
      <w:color w:val="9D3511"/>
      <w:sz w:val="28"/>
      <w:szCs w:val="28"/>
    </w:rPr>
  </w:style>
  <w:style w:type="paragraph" w:styleId="Heading2">
    <w:name w:val="heading 2"/>
    <w:basedOn w:val="Normal"/>
    <w:next w:val="Normal"/>
    <w:link w:val="Heading2Char"/>
    <w:unhideWhenUsed/>
    <w:qFormat/>
    <w:rsid w:val="002839BA"/>
    <w:pPr>
      <w:keepNext/>
      <w:keepLines/>
      <w:spacing w:before="200" w:after="0"/>
      <w:outlineLvl w:val="1"/>
    </w:pPr>
    <w:rPr>
      <w:rFonts w:ascii="Cambria" w:eastAsia="MS Gothic" w:hAnsi="Cambria"/>
      <w:b/>
      <w:bCs/>
      <w:color w:val="D34817"/>
      <w:sz w:val="26"/>
      <w:szCs w:val="26"/>
    </w:rPr>
  </w:style>
  <w:style w:type="paragraph" w:styleId="Heading3">
    <w:name w:val="heading 3"/>
    <w:basedOn w:val="Normal"/>
    <w:next w:val="Normal"/>
    <w:link w:val="Heading3Char"/>
    <w:uiPriority w:val="9"/>
    <w:unhideWhenUsed/>
    <w:qFormat/>
    <w:rsid w:val="00827937"/>
    <w:pPr>
      <w:keepNext/>
      <w:keepLines/>
      <w:spacing w:before="200" w:after="0"/>
      <w:outlineLvl w:val="2"/>
    </w:pPr>
    <w:rPr>
      <w:rFonts w:ascii="Cambria" w:eastAsia="MS Gothic" w:hAnsi="Cambria"/>
      <w:b/>
      <w:bCs/>
      <w:color w:val="D34817"/>
    </w:rPr>
  </w:style>
  <w:style w:type="paragraph" w:styleId="Heading4">
    <w:name w:val="heading 4"/>
    <w:basedOn w:val="Normal"/>
    <w:next w:val="Normal"/>
    <w:link w:val="Heading4Char"/>
    <w:uiPriority w:val="9"/>
    <w:unhideWhenUsed/>
    <w:qFormat/>
    <w:rsid w:val="00AA6E42"/>
    <w:pPr>
      <w:keepNext/>
      <w:keepLines/>
      <w:numPr>
        <w:ilvl w:val="3"/>
        <w:numId w:val="5"/>
      </w:numPr>
      <w:spacing w:before="200" w:after="0"/>
      <w:outlineLvl w:val="3"/>
    </w:pPr>
    <w:rPr>
      <w:rFonts w:ascii="Cambria" w:eastAsia="MS Gothic" w:hAnsi="Cambria"/>
      <w:b/>
      <w:bCs/>
      <w:i/>
      <w:iCs/>
      <w:color w:val="D34817"/>
    </w:rPr>
  </w:style>
  <w:style w:type="paragraph" w:styleId="Heading5">
    <w:name w:val="heading 5"/>
    <w:basedOn w:val="Normal"/>
    <w:next w:val="Normal"/>
    <w:link w:val="Heading5Char"/>
    <w:uiPriority w:val="9"/>
    <w:semiHidden/>
    <w:unhideWhenUsed/>
    <w:qFormat/>
    <w:rsid w:val="002839BA"/>
    <w:pPr>
      <w:keepNext/>
      <w:keepLines/>
      <w:numPr>
        <w:ilvl w:val="4"/>
        <w:numId w:val="5"/>
      </w:numPr>
      <w:spacing w:before="200" w:after="0"/>
      <w:outlineLvl w:val="4"/>
    </w:pPr>
    <w:rPr>
      <w:rFonts w:ascii="Cambria" w:eastAsia="MS Gothic" w:hAnsi="Cambria"/>
      <w:color w:val="68230B"/>
    </w:rPr>
  </w:style>
  <w:style w:type="paragraph" w:styleId="Heading6">
    <w:name w:val="heading 6"/>
    <w:basedOn w:val="Normal"/>
    <w:next w:val="Normal"/>
    <w:link w:val="Heading6Char"/>
    <w:uiPriority w:val="9"/>
    <w:semiHidden/>
    <w:unhideWhenUsed/>
    <w:qFormat/>
    <w:rsid w:val="002839BA"/>
    <w:pPr>
      <w:keepNext/>
      <w:keepLines/>
      <w:numPr>
        <w:ilvl w:val="5"/>
        <w:numId w:val="5"/>
      </w:numPr>
      <w:spacing w:before="200" w:after="0"/>
      <w:outlineLvl w:val="5"/>
    </w:pPr>
    <w:rPr>
      <w:rFonts w:ascii="Cambria" w:eastAsia="MS Gothic" w:hAnsi="Cambria"/>
      <w:i/>
      <w:iCs/>
      <w:color w:val="68230B"/>
    </w:rPr>
  </w:style>
  <w:style w:type="paragraph" w:styleId="Heading7">
    <w:name w:val="heading 7"/>
    <w:basedOn w:val="Normal"/>
    <w:next w:val="Normal"/>
    <w:link w:val="Heading7Char"/>
    <w:uiPriority w:val="9"/>
    <w:semiHidden/>
    <w:unhideWhenUsed/>
    <w:qFormat/>
    <w:rsid w:val="002839BA"/>
    <w:pPr>
      <w:keepNext/>
      <w:keepLines/>
      <w:numPr>
        <w:ilvl w:val="6"/>
        <w:numId w:val="5"/>
      </w:numPr>
      <w:spacing w:before="200" w:after="0"/>
      <w:outlineLvl w:val="6"/>
    </w:pPr>
    <w:rPr>
      <w:rFonts w:ascii="Cambria" w:eastAsia="MS Gothic" w:hAnsi="Cambria"/>
      <w:i/>
      <w:iCs/>
      <w:color w:val="404040"/>
    </w:rPr>
  </w:style>
  <w:style w:type="paragraph" w:styleId="Heading8">
    <w:name w:val="heading 8"/>
    <w:basedOn w:val="Normal"/>
    <w:next w:val="Normal"/>
    <w:link w:val="Heading8Char"/>
    <w:unhideWhenUsed/>
    <w:qFormat/>
    <w:rsid w:val="003E7698"/>
    <w:pPr>
      <w:keepNext/>
      <w:keepLines/>
      <w:numPr>
        <w:ilvl w:val="7"/>
        <w:numId w:val="5"/>
      </w:numPr>
      <w:spacing w:before="200" w:after="0"/>
      <w:outlineLvl w:val="7"/>
    </w:pPr>
    <w:rPr>
      <w:rFonts w:ascii="Cambria" w:eastAsia="MS Gothic" w:hAnsi="Cambria"/>
      <w:color w:val="404040"/>
      <w:sz w:val="20"/>
      <w:szCs w:val="20"/>
    </w:rPr>
  </w:style>
  <w:style w:type="paragraph" w:styleId="Heading9">
    <w:name w:val="heading 9"/>
    <w:basedOn w:val="Normal"/>
    <w:next w:val="Normal"/>
    <w:link w:val="Heading9Char"/>
    <w:uiPriority w:val="9"/>
    <w:semiHidden/>
    <w:unhideWhenUsed/>
    <w:qFormat/>
    <w:rsid w:val="002839BA"/>
    <w:pPr>
      <w:keepNext/>
      <w:keepLines/>
      <w:numPr>
        <w:ilvl w:val="8"/>
        <w:numId w:val="5"/>
      </w:numPr>
      <w:spacing w:before="200" w:after="0"/>
      <w:outlineLvl w:val="8"/>
    </w:pPr>
    <w:rPr>
      <w:rFonts w:ascii="Cambria" w:eastAsia="MS Gothic"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2B1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32B11"/>
    <w:rPr>
      <w:rFonts w:ascii="Tahoma" w:hAnsi="Tahoma" w:cs="Tahoma"/>
      <w:sz w:val="16"/>
      <w:szCs w:val="16"/>
    </w:rPr>
  </w:style>
  <w:style w:type="character" w:styleId="BookTitle">
    <w:name w:val="Book Title"/>
    <w:uiPriority w:val="33"/>
    <w:qFormat/>
    <w:rsid w:val="00F32B11"/>
    <w:rPr>
      <w:b/>
      <w:bCs/>
      <w:smallCaps/>
      <w:spacing w:val="5"/>
    </w:rPr>
  </w:style>
  <w:style w:type="paragraph" w:styleId="Header">
    <w:name w:val="header"/>
    <w:basedOn w:val="Normal"/>
    <w:link w:val="HeaderChar"/>
    <w:unhideWhenUsed/>
    <w:rsid w:val="00F32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B11"/>
  </w:style>
  <w:style w:type="paragraph" w:styleId="Footer">
    <w:name w:val="footer"/>
    <w:basedOn w:val="Normal"/>
    <w:link w:val="FooterChar"/>
    <w:unhideWhenUsed/>
    <w:rsid w:val="00F32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B11"/>
  </w:style>
  <w:style w:type="character" w:customStyle="1" w:styleId="Heading1Char">
    <w:name w:val="Heading 1 Char"/>
    <w:link w:val="Heading1"/>
    <w:rsid w:val="002839BA"/>
    <w:rPr>
      <w:rFonts w:ascii="Cambria" w:eastAsia="MS Gothic" w:hAnsi="Cambria" w:cs="Times New Roman"/>
      <w:b/>
      <w:bCs/>
      <w:color w:val="9D3511"/>
      <w:sz w:val="28"/>
      <w:szCs w:val="28"/>
    </w:rPr>
  </w:style>
  <w:style w:type="character" w:customStyle="1" w:styleId="Heading2Char">
    <w:name w:val="Heading 2 Char"/>
    <w:link w:val="Heading2"/>
    <w:rsid w:val="002839BA"/>
    <w:rPr>
      <w:rFonts w:ascii="Cambria" w:eastAsia="MS Gothic" w:hAnsi="Cambria" w:cs="Times New Roman"/>
      <w:b/>
      <w:bCs/>
      <w:color w:val="D34817"/>
      <w:sz w:val="26"/>
      <w:szCs w:val="26"/>
    </w:rPr>
  </w:style>
  <w:style w:type="paragraph" w:styleId="Title">
    <w:name w:val="Title"/>
    <w:basedOn w:val="Normal"/>
    <w:next w:val="Normal"/>
    <w:link w:val="TitleChar"/>
    <w:uiPriority w:val="10"/>
    <w:qFormat/>
    <w:rsid w:val="00E64FB8"/>
    <w:pPr>
      <w:pBdr>
        <w:bottom w:val="single" w:sz="8" w:space="4" w:color="D34817"/>
      </w:pBdr>
      <w:spacing w:after="300" w:line="240" w:lineRule="auto"/>
      <w:contextualSpacing/>
    </w:pPr>
    <w:rPr>
      <w:rFonts w:ascii="Cambria" w:eastAsia="MS Gothic" w:hAnsi="Cambria"/>
      <w:color w:val="4E4A4A"/>
      <w:spacing w:val="5"/>
      <w:kern w:val="28"/>
      <w:sz w:val="52"/>
      <w:szCs w:val="52"/>
    </w:rPr>
  </w:style>
  <w:style w:type="character" w:customStyle="1" w:styleId="TitleChar">
    <w:name w:val="Title Char"/>
    <w:link w:val="Title"/>
    <w:uiPriority w:val="10"/>
    <w:rsid w:val="00E64FB8"/>
    <w:rPr>
      <w:rFonts w:ascii="Cambria" w:eastAsia="MS Gothic" w:hAnsi="Cambria" w:cs="Times New Roman"/>
      <w:color w:val="4E4A4A"/>
      <w:spacing w:val="5"/>
      <w:kern w:val="28"/>
      <w:sz w:val="52"/>
      <w:szCs w:val="52"/>
    </w:rPr>
  </w:style>
  <w:style w:type="character" w:customStyle="1" w:styleId="Heading3Char">
    <w:name w:val="Heading 3 Char"/>
    <w:link w:val="Heading3"/>
    <w:uiPriority w:val="9"/>
    <w:rsid w:val="00827937"/>
    <w:rPr>
      <w:rFonts w:ascii="Cambria" w:eastAsia="MS Gothic" w:hAnsi="Cambria" w:cs="Times New Roman"/>
      <w:b/>
      <w:bCs/>
      <w:color w:val="D34817"/>
    </w:rPr>
  </w:style>
  <w:style w:type="character" w:styleId="Hyperlink">
    <w:name w:val="Hyperlink"/>
    <w:uiPriority w:val="99"/>
    <w:unhideWhenUsed/>
    <w:rsid w:val="00DF6F0C"/>
    <w:rPr>
      <w:color w:val="CC9900"/>
      <w:u w:val="single"/>
    </w:rPr>
  </w:style>
  <w:style w:type="paragraph" w:styleId="ListParagraph">
    <w:name w:val="List Paragraph"/>
    <w:basedOn w:val="Normal"/>
    <w:uiPriority w:val="34"/>
    <w:qFormat/>
    <w:rsid w:val="00D2321D"/>
    <w:pPr>
      <w:ind w:left="720"/>
      <w:contextualSpacing/>
    </w:pPr>
  </w:style>
  <w:style w:type="character" w:styleId="IntenseEmphasis">
    <w:name w:val="Intense Emphasis"/>
    <w:uiPriority w:val="21"/>
    <w:qFormat/>
    <w:rsid w:val="00D2321D"/>
    <w:rPr>
      <w:b/>
      <w:bCs/>
      <w:i/>
      <w:iCs/>
      <w:color w:val="D34817"/>
    </w:rPr>
  </w:style>
  <w:style w:type="table" w:styleId="TableGrid">
    <w:name w:val="Table Grid"/>
    <w:basedOn w:val="TableNormal"/>
    <w:rsid w:val="009C3BE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qFormat/>
    <w:rsid w:val="009C3BE9"/>
    <w:pPr>
      <w:spacing w:before="120" w:after="120" w:line="240" w:lineRule="auto"/>
    </w:pPr>
    <w:rPr>
      <w:rFonts w:ascii="Times New Roman" w:eastAsia="Times New Roman" w:hAnsi="Times New Roman"/>
      <w:b/>
      <w:sz w:val="20"/>
      <w:szCs w:val="20"/>
    </w:rPr>
  </w:style>
  <w:style w:type="paragraph" w:customStyle="1" w:styleId="Text">
    <w:name w:val="_Text"/>
    <w:basedOn w:val="Normal"/>
    <w:link w:val="TextChar"/>
    <w:rsid w:val="008F12C0"/>
    <w:pPr>
      <w:spacing w:after="0" w:line="240" w:lineRule="auto"/>
    </w:pPr>
    <w:rPr>
      <w:rFonts w:ascii="Arial" w:eastAsia="Times New Roman" w:hAnsi="Arial"/>
      <w:szCs w:val="20"/>
    </w:rPr>
  </w:style>
  <w:style w:type="paragraph" w:customStyle="1" w:styleId="Blockquote">
    <w:name w:val="Blockquote"/>
    <w:basedOn w:val="Normal"/>
    <w:rsid w:val="00E10691"/>
    <w:pPr>
      <w:spacing w:after="0" w:line="240" w:lineRule="auto"/>
      <w:ind w:left="360" w:right="360"/>
    </w:pPr>
    <w:rPr>
      <w:rFonts w:ascii="Times New Roman" w:eastAsia="Times New Roman" w:hAnsi="Times New Roman"/>
      <w:sz w:val="20"/>
      <w:szCs w:val="20"/>
    </w:rPr>
  </w:style>
  <w:style w:type="character" w:customStyle="1" w:styleId="Heading8Char">
    <w:name w:val="Heading 8 Char"/>
    <w:link w:val="Heading8"/>
    <w:rsid w:val="003E7698"/>
    <w:rPr>
      <w:rFonts w:ascii="Cambria" w:eastAsia="MS Gothic" w:hAnsi="Cambria"/>
      <w:color w:val="404040"/>
    </w:rPr>
  </w:style>
  <w:style w:type="paragraph" w:styleId="NormalWeb">
    <w:name w:val="Normal (Web)"/>
    <w:basedOn w:val="Normal"/>
    <w:uiPriority w:val="99"/>
    <w:rsid w:val="003E7698"/>
    <w:pPr>
      <w:spacing w:before="100" w:beforeAutospacing="1" w:after="100" w:afterAutospacing="1" w:line="240" w:lineRule="auto"/>
    </w:pPr>
    <w:rPr>
      <w:rFonts w:ascii="Times New Roman" w:eastAsia="Times New Roman" w:hAnsi="Times New Roman"/>
      <w:sz w:val="20"/>
      <w:szCs w:val="20"/>
    </w:rPr>
  </w:style>
  <w:style w:type="paragraph" w:customStyle="1" w:styleId="DefinitionList">
    <w:name w:val="Definition List"/>
    <w:basedOn w:val="Normal"/>
    <w:next w:val="Normal"/>
    <w:rsid w:val="003E7698"/>
    <w:pPr>
      <w:spacing w:after="0" w:line="240" w:lineRule="auto"/>
      <w:ind w:left="360"/>
    </w:pPr>
    <w:rPr>
      <w:rFonts w:ascii="Times New Roman" w:eastAsia="Times New Roman" w:hAnsi="Times New Roman"/>
      <w:sz w:val="20"/>
      <w:szCs w:val="20"/>
    </w:rPr>
  </w:style>
  <w:style w:type="table" w:customStyle="1" w:styleId="MediumShading1-Accent11">
    <w:name w:val="Medium Shading 1 - Accent 11"/>
    <w:basedOn w:val="TableNormal"/>
    <w:uiPriority w:val="63"/>
    <w:rsid w:val="003E7698"/>
    <w:tblPr>
      <w:tblStyleRowBandSize w:val="1"/>
      <w:tblStyleColBandSize w:val="1"/>
      <w:tblBorders>
        <w:top w:val="single" w:sz="8" w:space="0" w:color="EA6F44"/>
        <w:left w:val="single" w:sz="8" w:space="0" w:color="EA6F44"/>
        <w:bottom w:val="single" w:sz="8" w:space="0" w:color="EA6F44"/>
        <w:right w:val="single" w:sz="8" w:space="0" w:color="EA6F44"/>
        <w:insideH w:val="single" w:sz="8" w:space="0" w:color="EA6F44"/>
      </w:tblBorders>
    </w:tblPr>
    <w:tblStylePr w:type="firstRow">
      <w:pPr>
        <w:spacing w:before="0" w:after="0" w:line="240" w:lineRule="auto"/>
      </w:pPr>
      <w:rPr>
        <w:b/>
        <w:bCs/>
        <w:color w:val="FFFFFF"/>
      </w:rPr>
      <w:tblPr/>
      <w:tcPr>
        <w:tcBorders>
          <w:top w:val="single" w:sz="8" w:space="0" w:color="EA6F44"/>
          <w:left w:val="single" w:sz="8" w:space="0" w:color="EA6F44"/>
          <w:bottom w:val="single" w:sz="8" w:space="0" w:color="EA6F44"/>
          <w:right w:val="single" w:sz="8" w:space="0" w:color="EA6F44"/>
          <w:insideH w:val="nil"/>
          <w:insideV w:val="nil"/>
        </w:tcBorders>
        <w:shd w:val="clear" w:color="auto" w:fill="D34817"/>
      </w:tcPr>
    </w:tblStylePr>
    <w:tblStylePr w:type="lastRow">
      <w:pPr>
        <w:spacing w:before="0" w:after="0" w:line="240" w:lineRule="auto"/>
      </w:pPr>
      <w:rPr>
        <w:b/>
        <w:bCs/>
      </w:rPr>
      <w:tblPr/>
      <w:tcPr>
        <w:tcBorders>
          <w:top w:val="double" w:sz="6" w:space="0" w:color="EA6F44"/>
          <w:left w:val="single" w:sz="8" w:space="0" w:color="EA6F44"/>
          <w:bottom w:val="single" w:sz="8" w:space="0" w:color="EA6F44"/>
          <w:right w:val="single" w:sz="8" w:space="0" w:color="EA6F44"/>
          <w:insideH w:val="nil"/>
          <w:insideV w:val="nil"/>
        </w:tcBorders>
      </w:tcPr>
    </w:tblStylePr>
    <w:tblStylePr w:type="firstCol">
      <w:rPr>
        <w:b/>
        <w:bCs/>
      </w:rPr>
    </w:tblStylePr>
    <w:tblStylePr w:type="lastCol">
      <w:rPr>
        <w:b/>
        <w:bCs/>
      </w:rPr>
    </w:tblStylePr>
    <w:tblStylePr w:type="band1Vert">
      <w:tblPr/>
      <w:tcPr>
        <w:shd w:val="clear" w:color="auto" w:fill="F8CFC1"/>
      </w:tcPr>
    </w:tblStylePr>
    <w:tblStylePr w:type="band1Horz">
      <w:tblPr/>
      <w:tcPr>
        <w:tcBorders>
          <w:insideH w:val="nil"/>
          <w:insideV w:val="nil"/>
        </w:tcBorders>
        <w:shd w:val="clear" w:color="auto" w:fill="F8CFC1"/>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1201A7"/>
    <w:tblPr>
      <w:tblStyleRowBandSize w:val="1"/>
      <w:tblStyleColBandSize w:val="1"/>
      <w:tblBorders>
        <w:top w:val="single" w:sz="8" w:space="0" w:color="D34817"/>
        <w:left w:val="single" w:sz="8" w:space="0" w:color="D34817"/>
        <w:bottom w:val="single" w:sz="8" w:space="0" w:color="D34817"/>
        <w:right w:val="single" w:sz="8" w:space="0" w:color="D34817"/>
      </w:tblBorders>
    </w:tblPr>
    <w:tblStylePr w:type="firstRow">
      <w:pPr>
        <w:spacing w:before="0" w:after="0" w:line="240" w:lineRule="auto"/>
      </w:pPr>
      <w:rPr>
        <w:b/>
        <w:bCs/>
        <w:color w:val="FFFFFF"/>
      </w:rPr>
      <w:tblPr/>
      <w:tcPr>
        <w:shd w:val="clear" w:color="auto" w:fill="D34817"/>
      </w:tcPr>
    </w:tblStylePr>
    <w:tblStylePr w:type="lastRow">
      <w:pPr>
        <w:spacing w:before="0" w:after="0" w:line="240" w:lineRule="auto"/>
      </w:pPr>
      <w:rPr>
        <w:b/>
        <w:bCs/>
      </w:rPr>
      <w:tblPr/>
      <w:tcPr>
        <w:tcBorders>
          <w:top w:val="double" w:sz="6" w:space="0" w:color="D34817"/>
          <w:left w:val="single" w:sz="8" w:space="0" w:color="D34817"/>
          <w:bottom w:val="single" w:sz="8" w:space="0" w:color="D34817"/>
          <w:right w:val="single" w:sz="8" w:space="0" w:color="D34817"/>
        </w:tcBorders>
      </w:tcPr>
    </w:tblStylePr>
    <w:tblStylePr w:type="firstCol">
      <w:rPr>
        <w:b/>
        <w:bCs/>
      </w:rPr>
    </w:tblStylePr>
    <w:tblStylePr w:type="lastCol">
      <w:rPr>
        <w:b/>
        <w:bCs/>
      </w:rPr>
    </w:tblStylePr>
    <w:tblStylePr w:type="band1Vert">
      <w:tblPr/>
      <w:tcPr>
        <w:tcBorders>
          <w:top w:val="single" w:sz="8" w:space="0" w:color="D34817"/>
          <w:left w:val="single" w:sz="8" w:space="0" w:color="D34817"/>
          <w:bottom w:val="single" w:sz="8" w:space="0" w:color="D34817"/>
          <w:right w:val="single" w:sz="8" w:space="0" w:color="D34817"/>
        </w:tcBorders>
      </w:tcPr>
    </w:tblStylePr>
    <w:tblStylePr w:type="band1Horz">
      <w:tblPr/>
      <w:tcPr>
        <w:tcBorders>
          <w:top w:val="single" w:sz="8" w:space="0" w:color="D34817"/>
          <w:left w:val="single" w:sz="8" w:space="0" w:color="D34817"/>
          <w:bottom w:val="single" w:sz="8" w:space="0" w:color="D34817"/>
          <w:right w:val="single" w:sz="8" w:space="0" w:color="D34817"/>
        </w:tcBorders>
      </w:tcPr>
    </w:tblStylePr>
  </w:style>
  <w:style w:type="paragraph" w:styleId="Subtitle">
    <w:name w:val="Subtitle"/>
    <w:basedOn w:val="Normal"/>
    <w:next w:val="Normal"/>
    <w:link w:val="SubtitleChar"/>
    <w:uiPriority w:val="11"/>
    <w:qFormat/>
    <w:rsid w:val="001201A7"/>
    <w:pPr>
      <w:numPr>
        <w:ilvl w:val="1"/>
      </w:numPr>
    </w:pPr>
    <w:rPr>
      <w:rFonts w:ascii="Cambria" w:eastAsia="MS Gothic" w:hAnsi="Cambria"/>
      <w:i/>
      <w:iCs/>
      <w:color w:val="D34817"/>
      <w:spacing w:val="15"/>
      <w:sz w:val="24"/>
      <w:szCs w:val="24"/>
    </w:rPr>
  </w:style>
  <w:style w:type="character" w:customStyle="1" w:styleId="SubtitleChar">
    <w:name w:val="Subtitle Char"/>
    <w:link w:val="Subtitle"/>
    <w:uiPriority w:val="11"/>
    <w:rsid w:val="001201A7"/>
    <w:rPr>
      <w:rFonts w:ascii="Cambria" w:eastAsia="MS Gothic" w:hAnsi="Cambria" w:cs="Times New Roman"/>
      <w:i/>
      <w:iCs/>
      <w:color w:val="D34817"/>
      <w:spacing w:val="15"/>
      <w:sz w:val="24"/>
      <w:szCs w:val="24"/>
    </w:rPr>
  </w:style>
  <w:style w:type="character" w:customStyle="1" w:styleId="Heading4Char">
    <w:name w:val="Heading 4 Char"/>
    <w:link w:val="Heading4"/>
    <w:uiPriority w:val="9"/>
    <w:rsid w:val="00AA6E42"/>
    <w:rPr>
      <w:rFonts w:ascii="Cambria" w:eastAsia="MS Gothic" w:hAnsi="Cambria"/>
      <w:b/>
      <w:bCs/>
      <w:i/>
      <w:iCs/>
      <w:color w:val="D34817"/>
      <w:sz w:val="22"/>
      <w:szCs w:val="22"/>
    </w:rPr>
  </w:style>
  <w:style w:type="character" w:styleId="Emphasis">
    <w:name w:val="Emphasis"/>
    <w:uiPriority w:val="20"/>
    <w:qFormat/>
    <w:rsid w:val="005F6573"/>
    <w:rPr>
      <w:i/>
      <w:iCs/>
    </w:rPr>
  </w:style>
  <w:style w:type="paragraph" w:customStyle="1" w:styleId="Question">
    <w:name w:val="Question"/>
    <w:basedOn w:val="Normal"/>
    <w:rsid w:val="007E26FE"/>
    <w:pPr>
      <w:numPr>
        <w:numId w:val="1"/>
      </w:numPr>
      <w:spacing w:after="0" w:line="240" w:lineRule="auto"/>
    </w:pPr>
    <w:rPr>
      <w:rFonts w:ascii="Times New Roman" w:eastAsia="Times New Roman" w:hAnsi="Times New Roman"/>
      <w:sz w:val="24"/>
      <w:szCs w:val="24"/>
    </w:rPr>
  </w:style>
  <w:style w:type="paragraph" w:customStyle="1" w:styleId="question0">
    <w:name w:val="question"/>
    <w:basedOn w:val="Normal"/>
    <w:rsid w:val="007E26FE"/>
    <w:pPr>
      <w:numPr>
        <w:numId w:val="2"/>
      </w:numPr>
      <w:spacing w:after="0" w:line="240" w:lineRule="auto"/>
    </w:pPr>
    <w:rPr>
      <w:rFonts w:ascii="Times New Roman" w:eastAsia="Times New Roman" w:hAnsi="Times New Roman"/>
      <w:sz w:val="24"/>
      <w:szCs w:val="24"/>
    </w:rPr>
  </w:style>
  <w:style w:type="character" w:customStyle="1" w:styleId="Heading5Char">
    <w:name w:val="Heading 5 Char"/>
    <w:link w:val="Heading5"/>
    <w:uiPriority w:val="9"/>
    <w:semiHidden/>
    <w:rsid w:val="002839BA"/>
    <w:rPr>
      <w:rFonts w:ascii="Cambria" w:eastAsia="MS Gothic" w:hAnsi="Cambria"/>
      <w:color w:val="68230B"/>
      <w:sz w:val="22"/>
      <w:szCs w:val="22"/>
    </w:rPr>
  </w:style>
  <w:style w:type="character" w:customStyle="1" w:styleId="Heading6Char">
    <w:name w:val="Heading 6 Char"/>
    <w:link w:val="Heading6"/>
    <w:uiPriority w:val="9"/>
    <w:semiHidden/>
    <w:rsid w:val="002839BA"/>
    <w:rPr>
      <w:rFonts w:ascii="Cambria" w:eastAsia="MS Gothic" w:hAnsi="Cambria"/>
      <w:i/>
      <w:iCs/>
      <w:color w:val="68230B"/>
      <w:sz w:val="22"/>
      <w:szCs w:val="22"/>
    </w:rPr>
  </w:style>
  <w:style w:type="character" w:customStyle="1" w:styleId="Heading7Char">
    <w:name w:val="Heading 7 Char"/>
    <w:link w:val="Heading7"/>
    <w:uiPriority w:val="9"/>
    <w:semiHidden/>
    <w:rsid w:val="002839BA"/>
    <w:rPr>
      <w:rFonts w:ascii="Cambria" w:eastAsia="MS Gothic" w:hAnsi="Cambria"/>
      <w:i/>
      <w:iCs/>
      <w:color w:val="404040"/>
      <w:sz w:val="22"/>
      <w:szCs w:val="22"/>
    </w:rPr>
  </w:style>
  <w:style w:type="character" w:customStyle="1" w:styleId="Heading9Char">
    <w:name w:val="Heading 9 Char"/>
    <w:link w:val="Heading9"/>
    <w:uiPriority w:val="9"/>
    <w:semiHidden/>
    <w:rsid w:val="002839BA"/>
    <w:rPr>
      <w:rFonts w:ascii="Cambria" w:eastAsia="MS Gothic" w:hAnsi="Cambria"/>
      <w:i/>
      <w:iCs/>
      <w:color w:val="404040"/>
    </w:rPr>
  </w:style>
  <w:style w:type="character" w:styleId="CommentReference">
    <w:name w:val="annotation reference"/>
    <w:uiPriority w:val="99"/>
    <w:semiHidden/>
    <w:unhideWhenUsed/>
    <w:rsid w:val="009A0CEF"/>
    <w:rPr>
      <w:sz w:val="18"/>
      <w:szCs w:val="18"/>
    </w:rPr>
  </w:style>
  <w:style w:type="paragraph" w:styleId="CommentText">
    <w:name w:val="annotation text"/>
    <w:basedOn w:val="Normal"/>
    <w:link w:val="CommentTextChar"/>
    <w:uiPriority w:val="99"/>
    <w:semiHidden/>
    <w:unhideWhenUsed/>
    <w:rsid w:val="009A0CEF"/>
    <w:pPr>
      <w:spacing w:line="240" w:lineRule="auto"/>
    </w:pPr>
    <w:rPr>
      <w:sz w:val="24"/>
      <w:szCs w:val="24"/>
    </w:rPr>
  </w:style>
  <w:style w:type="character" w:customStyle="1" w:styleId="CommentTextChar">
    <w:name w:val="Comment Text Char"/>
    <w:link w:val="CommentText"/>
    <w:uiPriority w:val="99"/>
    <w:semiHidden/>
    <w:rsid w:val="009A0CEF"/>
    <w:rPr>
      <w:sz w:val="24"/>
      <w:szCs w:val="24"/>
    </w:rPr>
  </w:style>
  <w:style w:type="paragraph" w:styleId="CommentSubject">
    <w:name w:val="annotation subject"/>
    <w:basedOn w:val="CommentText"/>
    <w:next w:val="CommentText"/>
    <w:link w:val="CommentSubjectChar"/>
    <w:uiPriority w:val="99"/>
    <w:semiHidden/>
    <w:unhideWhenUsed/>
    <w:rsid w:val="009A0CEF"/>
    <w:rPr>
      <w:b/>
      <w:bCs/>
      <w:sz w:val="20"/>
      <w:szCs w:val="20"/>
    </w:rPr>
  </w:style>
  <w:style w:type="character" w:customStyle="1" w:styleId="CommentSubjectChar">
    <w:name w:val="Comment Subject Char"/>
    <w:link w:val="CommentSubject"/>
    <w:uiPriority w:val="99"/>
    <w:semiHidden/>
    <w:rsid w:val="009A0CEF"/>
    <w:rPr>
      <w:b/>
      <w:bCs/>
      <w:sz w:val="20"/>
      <w:szCs w:val="20"/>
    </w:rPr>
  </w:style>
  <w:style w:type="paragraph" w:styleId="Revision">
    <w:name w:val="Revision"/>
    <w:hidden/>
    <w:uiPriority w:val="99"/>
    <w:semiHidden/>
    <w:rsid w:val="007572A7"/>
    <w:rPr>
      <w:sz w:val="22"/>
      <w:szCs w:val="22"/>
    </w:rPr>
  </w:style>
  <w:style w:type="paragraph" w:styleId="NoSpacing">
    <w:name w:val="No Spacing"/>
    <w:uiPriority w:val="1"/>
    <w:qFormat/>
    <w:rsid w:val="006470E2"/>
    <w:rPr>
      <w:sz w:val="22"/>
      <w:szCs w:val="22"/>
    </w:rPr>
  </w:style>
  <w:style w:type="paragraph" w:styleId="BodyText">
    <w:name w:val="Body Text"/>
    <w:basedOn w:val="Normal"/>
    <w:link w:val="BodyTextChar"/>
    <w:rsid w:val="000E1461"/>
    <w:pPr>
      <w:spacing w:after="120" w:line="240" w:lineRule="auto"/>
    </w:pPr>
    <w:rPr>
      <w:rFonts w:ascii="Arial" w:eastAsia="Times New Roman" w:hAnsi="Arial"/>
      <w:sz w:val="24"/>
      <w:szCs w:val="24"/>
    </w:rPr>
  </w:style>
  <w:style w:type="character" w:customStyle="1" w:styleId="BodyTextChar">
    <w:name w:val="Body Text Char"/>
    <w:basedOn w:val="DefaultParagraphFont"/>
    <w:link w:val="BodyText"/>
    <w:rsid w:val="000E1461"/>
    <w:rPr>
      <w:rFonts w:ascii="Arial" w:eastAsia="Times New Roman" w:hAnsi="Arial"/>
      <w:sz w:val="24"/>
      <w:szCs w:val="24"/>
    </w:rPr>
  </w:style>
  <w:style w:type="paragraph" w:styleId="BodyTextIndent">
    <w:name w:val="Body Text Indent"/>
    <w:basedOn w:val="Normal"/>
    <w:link w:val="BodyTextIndentChar"/>
    <w:uiPriority w:val="99"/>
    <w:unhideWhenUsed/>
    <w:rsid w:val="006E156C"/>
    <w:pPr>
      <w:spacing w:after="120"/>
      <w:ind w:left="360"/>
    </w:pPr>
  </w:style>
  <w:style w:type="character" w:customStyle="1" w:styleId="BodyTextIndentChar">
    <w:name w:val="Body Text Indent Char"/>
    <w:basedOn w:val="DefaultParagraphFont"/>
    <w:link w:val="BodyTextIndent"/>
    <w:uiPriority w:val="99"/>
    <w:rsid w:val="006E156C"/>
    <w:rPr>
      <w:sz w:val="22"/>
      <w:szCs w:val="22"/>
    </w:rPr>
  </w:style>
  <w:style w:type="character" w:customStyle="1" w:styleId="TextChar">
    <w:name w:val="_Text Char"/>
    <w:link w:val="Text"/>
    <w:rsid w:val="00CE29A8"/>
    <w:rPr>
      <w:rFonts w:ascii="Arial" w:eastAsia="Times New Roman"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tif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Documents\RIT\20082\360%20-%20Intro%20to%20DB%20and%20DM\Winter%2008%20Content\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494D4-AB94-4D50-B7B1-10AC75A5A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Template>
  <TotalTime>0</TotalTime>
  <Pages>6</Pages>
  <Words>1400</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9362</CharactersWithSpaces>
  <SharedDoc>false</SharedDoc>
  <HLinks>
    <vt:vector size="12" baseType="variant">
      <vt:variant>
        <vt:i4>3670032</vt:i4>
      </vt:variant>
      <vt:variant>
        <vt:i4>4156</vt:i4>
      </vt:variant>
      <vt:variant>
        <vt:i4>1025</vt:i4>
      </vt:variant>
      <vt:variant>
        <vt:i4>1</vt:i4>
      </vt:variant>
      <vt:variant>
        <vt:lpwstr>Screen shot 2012-01-22 at 1</vt:lpwstr>
      </vt:variant>
      <vt:variant>
        <vt:lpwstr/>
      </vt:variant>
      <vt:variant>
        <vt:i4>3670032</vt:i4>
      </vt:variant>
      <vt:variant>
        <vt:i4>8016</vt:i4>
      </vt:variant>
      <vt:variant>
        <vt:i4>1026</vt:i4>
      </vt:variant>
      <vt:variant>
        <vt:i4>1</vt:i4>
      </vt:variant>
      <vt:variant>
        <vt:lpwstr>Screen shot 2012-01-22 at 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Elissa Weeden</dc:creator>
  <cp:keywords/>
  <cp:lastModifiedBy>Toni Njiric</cp:lastModifiedBy>
  <cp:revision>2</cp:revision>
  <cp:lastPrinted>2021-12-31T18:42:00Z</cp:lastPrinted>
  <dcterms:created xsi:type="dcterms:W3CDTF">2023-05-03T10:43:00Z</dcterms:created>
  <dcterms:modified xsi:type="dcterms:W3CDTF">2023-05-03T10:43:00Z</dcterms:modified>
</cp:coreProperties>
</file>